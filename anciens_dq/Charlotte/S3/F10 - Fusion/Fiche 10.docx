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7E97AD" w:themeFill="accent1"/>
        <w:tblLook w:val="04A0" w:firstRow="1" w:lastRow="0" w:firstColumn="1" w:lastColumn="0" w:noHBand="0" w:noVBand="1"/>
      </w:tblPr>
      <w:tblGrid>
        <w:gridCol w:w="8560"/>
        <w:gridCol w:w="1520"/>
      </w:tblGrid>
      <w:tr w:rsidR="00D947C3" w:rsidRPr="00CD5283" w14:paraId="6FFFBC5C" w14:textId="77777777" w:rsidTr="009F32D0">
        <w:tc>
          <w:tcPr>
            <w:tcW w:w="4246" w:type="pct"/>
            <w:shd w:val="clear" w:color="auto" w:fill="7E97AD" w:themeFill="accent1"/>
            <w:vAlign w:val="center"/>
          </w:tcPr>
          <w:p w14:paraId="36551C79" w14:textId="77777777" w:rsidR="00D947C3" w:rsidRPr="00051D96" w:rsidRDefault="000B5680" w:rsidP="009F32D0">
            <w:pPr>
              <w:pStyle w:val="Titre"/>
              <w:jc w:val="center"/>
              <w:rPr>
                <w:rFonts w:cstheme="majorHAnsi"/>
                <w:b/>
              </w:rPr>
            </w:pPr>
            <w:r w:rsidRPr="000B5680">
              <w:rPr>
                <w:rFonts w:cstheme="majorHAnsi"/>
                <w:b/>
              </w:rPr>
              <w:t>Fusion d’images et cumul de dose</w:t>
            </w:r>
          </w:p>
        </w:tc>
        <w:tc>
          <w:tcPr>
            <w:tcW w:w="754" w:type="pct"/>
            <w:shd w:val="clear" w:color="auto" w:fill="7E97AD" w:themeFill="accent1"/>
            <w:vAlign w:val="center"/>
          </w:tcPr>
          <w:p w14:paraId="7A321FED" w14:textId="37D0A11D" w:rsidR="00D947C3" w:rsidRPr="00CD5283" w:rsidRDefault="00D947C3" w:rsidP="008B5AD5">
            <w:pPr>
              <w:pStyle w:val="Titre"/>
            </w:pPr>
          </w:p>
        </w:tc>
      </w:tr>
    </w:tbl>
    <w:p w14:paraId="40E9F99A" w14:textId="77777777" w:rsidR="00D947C3" w:rsidRDefault="00D947C3"/>
    <w:p w14:paraId="6B195D3D" w14:textId="77777777" w:rsidR="00E90D76" w:rsidRPr="00CD5283" w:rsidRDefault="00E90D76"/>
    <w:tbl>
      <w:tblPr>
        <w:tblW w:w="5000" w:type="pct"/>
        <w:tblLook w:val="04A0" w:firstRow="1" w:lastRow="0" w:firstColumn="1" w:lastColumn="0" w:noHBand="0" w:noVBand="1"/>
      </w:tblPr>
      <w:tblGrid>
        <w:gridCol w:w="10080"/>
      </w:tblGrid>
      <w:tr w:rsidR="00051D96" w:rsidRPr="00051D96" w14:paraId="6B4DE5C7" w14:textId="77777777" w:rsidTr="00051D96">
        <w:tc>
          <w:tcPr>
            <w:tcW w:w="5000" w:type="pct"/>
            <w:tcBorders>
              <w:bottom w:val="single" w:sz="4" w:space="0" w:color="7E97AD" w:themeColor="accent1"/>
            </w:tcBorders>
          </w:tcPr>
          <w:p w14:paraId="471AD443" w14:textId="77777777" w:rsidR="00051D96" w:rsidRPr="00051D96" w:rsidRDefault="00051D96" w:rsidP="000F33F9">
            <w:pPr>
              <w:pStyle w:val="En-ttedetableau"/>
              <w:rPr>
                <w:b/>
              </w:rPr>
            </w:pPr>
            <w:r w:rsidRPr="00051D96">
              <w:rPr>
                <w:b/>
              </w:rPr>
              <w:t>Objectifs pedagogiques</w:t>
            </w:r>
          </w:p>
        </w:tc>
      </w:tr>
      <w:tr w:rsidR="00051D96" w:rsidRPr="00CD5283" w14:paraId="5AF05395" w14:textId="77777777" w:rsidTr="00051D96">
        <w:tc>
          <w:tcPr>
            <w:tcW w:w="5000" w:type="pct"/>
            <w:tcBorders>
              <w:top w:val="single" w:sz="4" w:space="0" w:color="7E97AD" w:themeColor="accent1"/>
            </w:tcBorders>
          </w:tcPr>
          <w:p w14:paraId="26750286" w14:textId="77777777" w:rsidR="00051D96" w:rsidRPr="00051D96" w:rsidRDefault="00051D96" w:rsidP="00051D96">
            <w:pPr>
              <w:keepNext/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 w:rsidRPr="00051D96">
              <w:rPr>
                <w:rFonts w:asciiTheme="majorHAnsi" w:hAnsiTheme="majorHAnsi" w:cstheme="majorHAnsi"/>
              </w:rPr>
              <w:t>Au cours de ce travail, l’étudiant devra :</w:t>
            </w:r>
          </w:p>
          <w:p w14:paraId="71EE92A3" w14:textId="77777777" w:rsidR="000B5680" w:rsidRPr="000B5680" w:rsidRDefault="000B5680" w:rsidP="000B5680">
            <w:pPr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0B5680">
              <w:rPr>
                <w:rFonts w:asciiTheme="majorHAnsi" w:hAnsiTheme="majorHAnsi" w:cstheme="majorHAnsi"/>
              </w:rPr>
              <w:t>Savoir mettre en œuvre et analyser les opérations de fusion d’image entre des images mono et multimodales.</w:t>
            </w:r>
          </w:p>
          <w:p w14:paraId="687C6DC0" w14:textId="77777777" w:rsidR="000B5680" w:rsidRPr="000B5680" w:rsidRDefault="000B5680" w:rsidP="000B5680">
            <w:pPr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0B5680">
              <w:rPr>
                <w:rFonts w:asciiTheme="majorHAnsi" w:hAnsiTheme="majorHAnsi" w:cstheme="majorHAnsi"/>
              </w:rPr>
              <w:t xml:space="preserve">Connaitre les principes et les limites des algorithmes de fusion d’image.  </w:t>
            </w:r>
          </w:p>
          <w:p w14:paraId="088B4661" w14:textId="77777777" w:rsidR="000B5680" w:rsidRPr="000B5680" w:rsidRDefault="000B5680" w:rsidP="000B5680">
            <w:pPr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0B5680">
              <w:rPr>
                <w:rFonts w:asciiTheme="majorHAnsi" w:hAnsiTheme="majorHAnsi" w:cstheme="majorHAnsi"/>
              </w:rPr>
              <w:t>Savoir mettre en œuvre le contrôle qualité du recalage d’image selon les recommandations internationales.</w:t>
            </w:r>
          </w:p>
          <w:p w14:paraId="6217B2BB" w14:textId="77777777" w:rsidR="000B5680" w:rsidRPr="000B5680" w:rsidRDefault="000B5680" w:rsidP="000B5680">
            <w:pPr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0B5680">
              <w:rPr>
                <w:rFonts w:asciiTheme="majorHAnsi" w:hAnsiTheme="majorHAnsi" w:cstheme="majorHAnsi"/>
              </w:rPr>
              <w:t xml:space="preserve">Savoir mettre en œuvre et analyser une opération de cumul de dose en cas de traitement multi-localisations ou </w:t>
            </w:r>
            <w:proofErr w:type="spellStart"/>
            <w:r w:rsidRPr="000B5680">
              <w:rPr>
                <w:rFonts w:asciiTheme="majorHAnsi" w:hAnsiTheme="majorHAnsi" w:cstheme="majorHAnsi"/>
              </w:rPr>
              <w:t>multi-techniques</w:t>
            </w:r>
            <w:proofErr w:type="spellEnd"/>
            <w:r w:rsidRPr="000B5680">
              <w:rPr>
                <w:rFonts w:asciiTheme="majorHAnsi" w:hAnsiTheme="majorHAnsi" w:cstheme="majorHAnsi"/>
              </w:rPr>
              <w:t xml:space="preserve"> et en cas de </w:t>
            </w:r>
            <w:proofErr w:type="spellStart"/>
            <w:r w:rsidRPr="000B5680">
              <w:rPr>
                <w:rFonts w:asciiTheme="majorHAnsi" w:hAnsiTheme="majorHAnsi" w:cstheme="majorHAnsi"/>
              </w:rPr>
              <w:t>réirradiation</w:t>
            </w:r>
            <w:proofErr w:type="spellEnd"/>
            <w:r w:rsidRPr="000B5680">
              <w:rPr>
                <w:rFonts w:asciiTheme="majorHAnsi" w:hAnsiTheme="majorHAnsi" w:cstheme="majorHAnsi"/>
              </w:rPr>
              <w:t xml:space="preserve">. </w:t>
            </w:r>
          </w:p>
          <w:p w14:paraId="42309251" w14:textId="77777777" w:rsidR="000B5680" w:rsidRPr="000B5680" w:rsidRDefault="000B5680" w:rsidP="000B56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0B5680">
              <w:rPr>
                <w:rFonts w:asciiTheme="majorHAnsi" w:hAnsiTheme="majorHAnsi" w:cstheme="majorHAnsi"/>
              </w:rPr>
              <w:t xml:space="preserve">Ces points s’appliquent aux algorithmes de recalage rigide et de façon optionnelle aux algorithmes de recalage élastique. </w:t>
            </w:r>
          </w:p>
          <w:p w14:paraId="5C69F3DB" w14:textId="77777777" w:rsidR="000B5680" w:rsidRPr="000B5680" w:rsidRDefault="000B5680" w:rsidP="000B56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0B5680">
              <w:rPr>
                <w:rFonts w:asciiTheme="majorHAnsi" w:hAnsiTheme="majorHAnsi" w:cstheme="majorHAnsi"/>
              </w:rPr>
              <w:t xml:space="preserve">Savoir mettre en œuvre et analyser la fusion d’image pour la propagation de contours </w:t>
            </w:r>
            <w:r>
              <w:rPr>
                <w:rFonts w:asciiTheme="majorHAnsi" w:hAnsiTheme="majorHAnsi" w:cstheme="majorHAnsi"/>
              </w:rPr>
              <w:t>(Optionnel).</w:t>
            </w:r>
          </w:p>
          <w:p w14:paraId="25AE1351" w14:textId="77777777" w:rsidR="00051D96" w:rsidRDefault="00051D96" w:rsidP="000F33F9"/>
          <w:p w14:paraId="67BD0EDE" w14:textId="77777777" w:rsidR="0086431F" w:rsidRPr="00CD5283" w:rsidRDefault="0086431F" w:rsidP="000F33F9"/>
        </w:tc>
      </w:tr>
      <w:tr w:rsidR="00051D96" w:rsidRPr="00051D96" w14:paraId="7196B4A4" w14:textId="77777777" w:rsidTr="006A3E3A">
        <w:tc>
          <w:tcPr>
            <w:tcW w:w="5000" w:type="pct"/>
            <w:tcBorders>
              <w:bottom w:val="single" w:sz="4" w:space="0" w:color="7E97AD" w:themeColor="accent1"/>
            </w:tcBorders>
          </w:tcPr>
          <w:p w14:paraId="50C35B69" w14:textId="77777777" w:rsidR="00051D96" w:rsidRPr="00051D96" w:rsidRDefault="00051D96" w:rsidP="006A3E3A">
            <w:pPr>
              <w:pStyle w:val="En-ttedetableau"/>
              <w:rPr>
                <w:b/>
              </w:rPr>
            </w:pPr>
            <w:r>
              <w:rPr>
                <w:b/>
              </w:rPr>
              <w:t>pre requis</w:t>
            </w:r>
          </w:p>
        </w:tc>
      </w:tr>
    </w:tbl>
    <w:p w14:paraId="3D9CEE31" w14:textId="77777777" w:rsidR="000B5680" w:rsidRPr="00BD40FE" w:rsidRDefault="00051D96" w:rsidP="000B5680">
      <w:pPr>
        <w:spacing w:line="360" w:lineRule="auto"/>
        <w:jc w:val="both"/>
        <w:rPr>
          <w:rFonts w:asciiTheme="majorHAnsi" w:hAnsiTheme="majorHAnsi" w:cstheme="majorHAnsi"/>
        </w:rPr>
      </w:pPr>
      <w:r w:rsidRPr="00051D96">
        <w:rPr>
          <w:rFonts w:asciiTheme="majorHAnsi" w:hAnsiTheme="majorHAnsi" w:cstheme="majorHAnsi"/>
        </w:rPr>
        <w:t>-</w:t>
      </w:r>
      <w:r w:rsidR="00BD40FE">
        <w:rPr>
          <w:rFonts w:asciiTheme="majorHAnsi" w:hAnsiTheme="majorHAnsi" w:cstheme="majorHAnsi"/>
        </w:rPr>
        <w:t xml:space="preserve"> </w:t>
      </w:r>
      <w:r w:rsidR="000B5680" w:rsidRPr="00BD40FE">
        <w:rPr>
          <w:rFonts w:asciiTheme="majorHAnsi" w:hAnsiTheme="majorHAnsi" w:cstheme="majorHAnsi"/>
        </w:rPr>
        <w:t>Connaitre les recommandations des sociétés savantes en particulier AAPM TG 132</w:t>
      </w:r>
    </w:p>
    <w:p w14:paraId="486A95F5" w14:textId="77777777" w:rsidR="00051D96" w:rsidRDefault="00051D96" w:rsidP="000B5680"/>
    <w:tbl>
      <w:tblPr>
        <w:tblW w:w="5229" w:type="pct"/>
        <w:tblLook w:val="04A0" w:firstRow="1" w:lastRow="0" w:firstColumn="1" w:lastColumn="0" w:noHBand="0" w:noVBand="1"/>
      </w:tblPr>
      <w:tblGrid>
        <w:gridCol w:w="10542"/>
      </w:tblGrid>
      <w:tr w:rsidR="00383343" w:rsidRPr="00051D96" w14:paraId="0DC8A272" w14:textId="77777777" w:rsidTr="00BD40FE">
        <w:tc>
          <w:tcPr>
            <w:tcW w:w="5000" w:type="pct"/>
            <w:tcBorders>
              <w:bottom w:val="single" w:sz="4" w:space="0" w:color="7E97AD" w:themeColor="accent1"/>
            </w:tcBorders>
          </w:tcPr>
          <w:p w14:paraId="3C07AEC5" w14:textId="77777777" w:rsidR="00383343" w:rsidRPr="00051D96" w:rsidRDefault="00383343" w:rsidP="006A3E3A">
            <w:pPr>
              <w:pStyle w:val="En-ttedetableau"/>
              <w:rPr>
                <w:b/>
              </w:rPr>
            </w:pPr>
            <w:r>
              <w:rPr>
                <w:b/>
              </w:rPr>
              <w:t>MATERIEL necessaire</w:t>
            </w:r>
          </w:p>
        </w:tc>
      </w:tr>
    </w:tbl>
    <w:p w14:paraId="650CB1F3" w14:textId="77777777" w:rsidR="00BD40FE" w:rsidRPr="00BD40FE" w:rsidRDefault="00BD40FE" w:rsidP="00BD40FE">
      <w:pPr>
        <w:spacing w:line="360" w:lineRule="auto"/>
        <w:jc w:val="both"/>
        <w:rPr>
          <w:rFonts w:asciiTheme="majorHAnsi" w:hAnsiTheme="majorHAnsi" w:cstheme="majorHAnsi"/>
        </w:rPr>
      </w:pPr>
      <w:r w:rsidRPr="00BD40FE">
        <w:rPr>
          <w:rFonts w:asciiTheme="majorHAnsi" w:hAnsiTheme="majorHAnsi" w:cstheme="majorHAnsi"/>
        </w:rPr>
        <w:t>L’étudiant doit avoir accès à l’ensemble des logiciels (intégrés ou non au TPS) et des données requis pour réaliser la fusion d’image.</w:t>
      </w:r>
    </w:p>
    <w:p w14:paraId="33139C82" w14:textId="77777777" w:rsidR="00383343" w:rsidRPr="00BD40FE" w:rsidRDefault="00BD40FE" w:rsidP="00BD40FE">
      <w:pPr>
        <w:spacing w:line="360" w:lineRule="auto"/>
        <w:jc w:val="both"/>
        <w:rPr>
          <w:rFonts w:asciiTheme="majorHAnsi" w:hAnsiTheme="majorHAnsi" w:cstheme="majorHAnsi"/>
        </w:rPr>
      </w:pPr>
      <w:r w:rsidRPr="00BD40FE">
        <w:rPr>
          <w:rFonts w:asciiTheme="majorHAnsi" w:hAnsiTheme="majorHAnsi" w:cstheme="majorHAnsi"/>
        </w:rPr>
        <w:t>Matériel spécifique : fantômes numériques pour les contrôles proposés par l’AAPM</w:t>
      </w:r>
    </w:p>
    <w:p w14:paraId="1267E9EA" w14:textId="77777777" w:rsidR="00BD40FE" w:rsidRDefault="00BD40FE" w:rsidP="00BD40FE">
      <w:pPr>
        <w:spacing w:line="360" w:lineRule="auto"/>
        <w:jc w:val="both"/>
        <w:rPr>
          <w:rFonts w:asciiTheme="majorHAnsi" w:hAnsiTheme="majorHAnsi" w:cstheme="majorHAnsi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080"/>
      </w:tblGrid>
      <w:tr w:rsidR="00383343" w:rsidRPr="00051D96" w14:paraId="17F82002" w14:textId="77777777" w:rsidTr="006A3E3A">
        <w:tc>
          <w:tcPr>
            <w:tcW w:w="5000" w:type="pct"/>
            <w:tcBorders>
              <w:bottom w:val="single" w:sz="4" w:space="0" w:color="7E97AD" w:themeColor="accent1"/>
            </w:tcBorders>
          </w:tcPr>
          <w:p w14:paraId="378582CF" w14:textId="77777777" w:rsidR="00383343" w:rsidRPr="00051D96" w:rsidRDefault="00383343" w:rsidP="006A3E3A">
            <w:pPr>
              <w:pStyle w:val="En-ttedetableau"/>
              <w:rPr>
                <w:b/>
              </w:rPr>
            </w:pPr>
            <w:r>
              <w:rPr>
                <w:b/>
              </w:rPr>
              <w:t>Moyens dévaluation</w:t>
            </w:r>
          </w:p>
        </w:tc>
      </w:tr>
    </w:tbl>
    <w:p w14:paraId="24F0BA48" w14:textId="77777777" w:rsidR="00383343" w:rsidRPr="0046676D" w:rsidRDefault="00383343" w:rsidP="00383343">
      <w:pPr>
        <w:rPr>
          <w:rFonts w:cstheme="minorHAnsi"/>
          <w:b/>
          <w:bCs/>
          <w:color w:val="C00000"/>
        </w:rPr>
      </w:pPr>
    </w:p>
    <w:p w14:paraId="42270F8F" w14:textId="7CF6DDF6" w:rsidR="00BD40FE" w:rsidRPr="00BD40FE" w:rsidRDefault="00383343" w:rsidP="00BD40FE">
      <w:pPr>
        <w:spacing w:line="360" w:lineRule="auto"/>
        <w:rPr>
          <w:rFonts w:asciiTheme="majorHAnsi" w:hAnsiTheme="majorHAnsi" w:cstheme="majorHAnsi"/>
        </w:rPr>
      </w:pPr>
      <w:r w:rsidRPr="00383343">
        <w:rPr>
          <w:rFonts w:asciiTheme="majorHAnsi" w:hAnsiTheme="majorHAnsi" w:cstheme="majorHAnsi"/>
          <w:b/>
          <w:bCs/>
          <w:color w:val="002060"/>
          <w:u w:val="single"/>
        </w:rPr>
        <w:t>Pratique :</w:t>
      </w:r>
      <w:r w:rsidR="00BD40FE" w:rsidRPr="00BD40FE">
        <w:rPr>
          <w:rFonts w:asciiTheme="majorHAnsi" w:hAnsiTheme="majorHAnsi" w:cstheme="majorHAnsi"/>
        </w:rPr>
        <w:t xml:space="preserve"> Avoir</w:t>
      </w:r>
      <w:r w:rsidR="0086431F">
        <w:rPr>
          <w:rFonts w:asciiTheme="majorHAnsi" w:hAnsiTheme="majorHAnsi" w:cstheme="majorHAnsi"/>
        </w:rPr>
        <w:t xml:space="preserve"> </w:t>
      </w:r>
      <w:r w:rsidR="00AD5B20">
        <w:rPr>
          <w:rFonts w:asciiTheme="majorHAnsi" w:hAnsiTheme="majorHAnsi" w:cstheme="majorHAnsi"/>
        </w:rPr>
        <w:t>réalisé</w:t>
      </w:r>
      <w:r w:rsidR="00BD40FE" w:rsidRPr="00BD40FE">
        <w:rPr>
          <w:rFonts w:asciiTheme="majorHAnsi" w:hAnsiTheme="majorHAnsi" w:cstheme="majorHAnsi"/>
        </w:rPr>
        <w:t xml:space="preserve"> au moins 2 recalages/fusions d’images scanner-scanner, 2 scanner-IRM et 2 scanner-TEP pour des localisations diverses. </w:t>
      </w:r>
    </w:p>
    <w:p w14:paraId="6F8CABA6" w14:textId="77777777" w:rsidR="00BD40FE" w:rsidRPr="00BD40FE" w:rsidRDefault="00BD40FE" w:rsidP="00BD40FE">
      <w:pPr>
        <w:spacing w:line="360" w:lineRule="auto"/>
        <w:rPr>
          <w:rFonts w:asciiTheme="majorHAnsi" w:hAnsiTheme="majorHAnsi" w:cstheme="majorHAnsi"/>
        </w:rPr>
      </w:pPr>
      <w:r w:rsidRPr="00BD40FE">
        <w:rPr>
          <w:rFonts w:asciiTheme="majorHAnsi" w:hAnsiTheme="majorHAnsi" w:cstheme="majorHAnsi"/>
        </w:rPr>
        <w:t xml:space="preserve">Avoir participé à 1 évaluation du cumul de dose dans le cas de traitement multi-localisations ou </w:t>
      </w:r>
      <w:proofErr w:type="spellStart"/>
      <w:r w:rsidRPr="00BD40FE">
        <w:rPr>
          <w:rFonts w:asciiTheme="majorHAnsi" w:hAnsiTheme="majorHAnsi" w:cstheme="majorHAnsi"/>
        </w:rPr>
        <w:t>multi-techniques</w:t>
      </w:r>
      <w:proofErr w:type="spellEnd"/>
      <w:r w:rsidRPr="00BD40FE">
        <w:rPr>
          <w:rFonts w:asciiTheme="majorHAnsi" w:hAnsiTheme="majorHAnsi" w:cstheme="majorHAnsi"/>
        </w:rPr>
        <w:t xml:space="preserve"> et 1 évaluation du cumul de dose en cas de </w:t>
      </w:r>
      <w:proofErr w:type="spellStart"/>
      <w:r w:rsidRPr="00BD40FE">
        <w:rPr>
          <w:rFonts w:asciiTheme="majorHAnsi" w:hAnsiTheme="majorHAnsi" w:cstheme="majorHAnsi"/>
        </w:rPr>
        <w:t>réirradiation</w:t>
      </w:r>
      <w:proofErr w:type="spellEnd"/>
      <w:r w:rsidRPr="00BD40FE">
        <w:rPr>
          <w:rFonts w:asciiTheme="majorHAnsi" w:hAnsiTheme="majorHAnsi" w:cstheme="majorHAnsi"/>
        </w:rPr>
        <w:t xml:space="preserve">.  </w:t>
      </w:r>
    </w:p>
    <w:p w14:paraId="02A2032F" w14:textId="77777777" w:rsidR="00BD40FE" w:rsidRDefault="00383343" w:rsidP="00383343">
      <w:pPr>
        <w:spacing w:line="360" w:lineRule="auto"/>
        <w:jc w:val="both"/>
        <w:rPr>
          <w:rFonts w:asciiTheme="majorHAnsi" w:hAnsiTheme="majorHAnsi" w:cstheme="majorHAnsi"/>
          <w:bCs/>
        </w:rPr>
      </w:pPr>
      <w:r w:rsidRPr="00383343">
        <w:rPr>
          <w:rFonts w:asciiTheme="majorHAnsi" w:hAnsiTheme="majorHAnsi" w:cstheme="majorHAnsi"/>
          <w:b/>
          <w:bCs/>
          <w:color w:val="002060"/>
          <w:u w:val="single"/>
        </w:rPr>
        <w:t>Rapport :</w:t>
      </w:r>
      <w:r w:rsidR="00E90D76" w:rsidRPr="00E90D76">
        <w:rPr>
          <w:rFonts w:asciiTheme="majorHAnsi" w:hAnsiTheme="majorHAnsi" w:cstheme="majorHAnsi"/>
          <w:bCs/>
        </w:rPr>
        <w:t xml:space="preserve"> </w:t>
      </w:r>
      <w:r w:rsidR="00BD40FE">
        <w:rPr>
          <w:rFonts w:asciiTheme="majorHAnsi" w:hAnsiTheme="majorHAnsi" w:cstheme="majorHAnsi"/>
          <w:bCs/>
        </w:rPr>
        <w:t xml:space="preserve">non applicable </w:t>
      </w:r>
    </w:p>
    <w:p w14:paraId="1C60C990" w14:textId="77777777" w:rsidR="00383343" w:rsidRDefault="00383343" w:rsidP="00383343">
      <w:pPr>
        <w:spacing w:line="360" w:lineRule="auto"/>
        <w:jc w:val="both"/>
        <w:rPr>
          <w:rFonts w:asciiTheme="majorHAnsi" w:hAnsiTheme="majorHAnsi" w:cstheme="majorHAnsi"/>
          <w:b/>
          <w:bCs/>
          <w:color w:val="002060"/>
          <w:u w:val="single"/>
        </w:rPr>
      </w:pPr>
      <w:r w:rsidRPr="00383343">
        <w:rPr>
          <w:rFonts w:asciiTheme="majorHAnsi" w:hAnsiTheme="majorHAnsi" w:cstheme="majorHAnsi"/>
          <w:b/>
          <w:bCs/>
          <w:color w:val="002060"/>
          <w:u w:val="single"/>
        </w:rPr>
        <w:t xml:space="preserve">Outil d’évaluation : </w:t>
      </w:r>
      <w:r w:rsidR="00E87161" w:rsidRPr="00E87161">
        <w:rPr>
          <w:rFonts w:asciiTheme="majorHAnsi" w:hAnsiTheme="majorHAnsi" w:cstheme="majorHAnsi"/>
          <w:bCs/>
        </w:rPr>
        <w:t>l’étudiant devra démontrer sa capacité à :</w:t>
      </w:r>
    </w:p>
    <w:p w14:paraId="48216897" w14:textId="77777777" w:rsidR="009F32D0" w:rsidRDefault="009F32D0">
      <w:pPr>
        <w:pStyle w:val="Sansinterligne"/>
        <w:rPr>
          <w:lang w:val="fr-FR"/>
        </w:rPr>
      </w:pPr>
    </w:p>
    <w:p w14:paraId="44B63A14" w14:textId="77777777" w:rsidR="00E90D76" w:rsidRDefault="00E90D76">
      <w:pPr>
        <w:pStyle w:val="Sansinterligne"/>
        <w:rPr>
          <w:lang w:val="fr-FR"/>
        </w:rPr>
      </w:pPr>
    </w:p>
    <w:p w14:paraId="1DDEE736" w14:textId="77777777" w:rsidR="00E90D76" w:rsidRDefault="00E90D76">
      <w:pPr>
        <w:pStyle w:val="Sansinterligne"/>
        <w:rPr>
          <w:lang w:val="fr-FR"/>
        </w:rPr>
      </w:pPr>
    </w:p>
    <w:p w14:paraId="0B58C335" w14:textId="77777777" w:rsidR="00E90D76" w:rsidRDefault="00E90D76">
      <w:pPr>
        <w:pStyle w:val="Sansinterligne"/>
        <w:rPr>
          <w:lang w:val="fr-FR"/>
        </w:rPr>
      </w:pPr>
    </w:p>
    <w:p w14:paraId="674591C2" w14:textId="77777777" w:rsidR="00E90D76" w:rsidRPr="00CD5283" w:rsidRDefault="00E90D76">
      <w:pPr>
        <w:pStyle w:val="Sansinterligne"/>
        <w:rPr>
          <w:lang w:val="fr-FR"/>
        </w:rPr>
      </w:pPr>
    </w:p>
    <w:tbl>
      <w:tblPr>
        <w:tblStyle w:val="InvoiceTable"/>
        <w:tblW w:w="10071" w:type="dxa"/>
        <w:tblInd w:w="10" w:type="dxa"/>
        <w:tblLook w:val="04A0" w:firstRow="1" w:lastRow="0" w:firstColumn="1" w:lastColumn="0" w:noHBand="0" w:noVBand="1"/>
      </w:tblPr>
      <w:tblGrid>
        <w:gridCol w:w="1985"/>
        <w:gridCol w:w="1440"/>
        <w:gridCol w:w="1253"/>
        <w:gridCol w:w="1440"/>
        <w:gridCol w:w="1350"/>
        <w:gridCol w:w="1440"/>
        <w:gridCol w:w="1163"/>
      </w:tblGrid>
      <w:tr w:rsidR="00E87161" w14:paraId="541E5D8D" w14:textId="77777777" w:rsidTr="00BD4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1" w:type="dxa"/>
            <w:gridSpan w:val="7"/>
            <w:tcBorders>
              <w:bottom w:val="single" w:sz="4" w:space="0" w:color="auto"/>
            </w:tcBorders>
          </w:tcPr>
          <w:p w14:paraId="72F5A095" w14:textId="77777777" w:rsidR="00E87161" w:rsidRPr="00E87161" w:rsidRDefault="00BD40FE" w:rsidP="00BD40FE">
            <w:pPr>
              <w:jc w:val="center"/>
              <w:rPr>
                <w:rFonts w:cstheme="majorHAnsi"/>
              </w:rPr>
            </w:pPr>
            <w:r w:rsidRPr="00BD40FE">
              <w:rPr>
                <w:rFonts w:ascii="Calibri" w:eastAsia="Times New Roman" w:hAnsi="Calibri" w:cs="Calibri"/>
                <w:b/>
                <w:caps w:val="0"/>
                <w:kern w:val="0"/>
                <w:sz w:val="22"/>
                <w:szCs w:val="24"/>
                <w:lang w:eastAsia="fr-FR"/>
              </w:rPr>
              <w:t>Identifier les principes et limites du recalage / fusion d’images propres aux outils/méthodes implémentées dans le service</w:t>
            </w:r>
            <w:r>
              <w:rPr>
                <w:rFonts w:ascii="Calibri" w:eastAsia="Times New Roman" w:hAnsi="Calibri" w:cs="Calibri"/>
                <w:b/>
                <w:caps w:val="0"/>
                <w:kern w:val="0"/>
                <w:sz w:val="22"/>
                <w:szCs w:val="24"/>
                <w:lang w:eastAsia="fr-FR"/>
              </w:rPr>
              <w:t xml:space="preserve"> </w:t>
            </w:r>
            <w:r w:rsidRPr="00BD40FE">
              <w:rPr>
                <w:rFonts w:ascii="Calibri" w:eastAsia="Times New Roman" w:hAnsi="Calibri" w:cs="Calibri"/>
                <w:b/>
                <w:caps w:val="0"/>
                <w:kern w:val="0"/>
                <w:sz w:val="22"/>
                <w:szCs w:val="24"/>
                <w:lang w:eastAsia="fr-FR"/>
              </w:rPr>
              <w:t>(y compris recalage élastique + segmentation automatique si disponible)</w:t>
            </w:r>
          </w:p>
        </w:tc>
      </w:tr>
      <w:tr w:rsidR="00E87161" w14:paraId="20A57057" w14:textId="77777777" w:rsidTr="00BD40F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D9F1" w14:textId="77777777" w:rsidR="00E87161" w:rsidRDefault="00E87161"/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C5B8" w14:textId="77777777" w:rsidR="00E87161" w:rsidRPr="00E87161" w:rsidRDefault="00E87161" w:rsidP="00A951D3">
            <w:pPr>
              <w:jc w:val="center"/>
              <w:rPr>
                <w:rFonts w:asciiTheme="majorHAnsi" w:hAnsiTheme="majorHAnsi" w:cstheme="majorHAnsi"/>
              </w:rPr>
            </w:pPr>
            <w:r w:rsidRPr="00E87161">
              <w:rPr>
                <w:rFonts w:asciiTheme="majorHAnsi" w:hAnsiTheme="majorHAnsi" w:cstheme="majorHAnsi"/>
              </w:rPr>
              <w:t>Non acquis</w:t>
            </w:r>
          </w:p>
          <w:p w14:paraId="275E1583" w14:textId="77777777" w:rsidR="00E87161" w:rsidRDefault="00E87161" w:rsidP="00A951D3">
            <w:pPr>
              <w:jc w:val="center"/>
            </w:pPr>
            <w:r w:rsidRPr="00E87161">
              <w:rPr>
                <w:rFonts w:asciiTheme="majorHAnsi" w:hAnsiTheme="majorHAnsi" w:cstheme="majorHAnsi"/>
              </w:rPr>
              <w:t xml:space="preserve">Etudiant  </w:t>
            </w:r>
            <w:r>
              <w:rPr>
                <w:rFonts w:asciiTheme="majorHAnsi" w:hAnsiTheme="majorHAnsi" w:cstheme="majorHAnsi"/>
              </w:rPr>
              <w:t xml:space="preserve">           </w:t>
            </w:r>
            <w:r w:rsidRPr="00E87161">
              <w:rPr>
                <w:rFonts w:asciiTheme="majorHAnsi" w:hAnsiTheme="majorHAnsi" w:cstheme="majorHAnsi"/>
              </w:rPr>
              <w:t>Encadrant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C0B1E" w14:textId="77777777" w:rsidR="00E87161" w:rsidRPr="00E87161" w:rsidRDefault="00E87161" w:rsidP="00A951D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 cours d’acquisition</w:t>
            </w:r>
          </w:p>
          <w:p w14:paraId="4EF37782" w14:textId="77777777" w:rsidR="00E87161" w:rsidRDefault="00E87161" w:rsidP="00A951D3">
            <w:pPr>
              <w:jc w:val="center"/>
            </w:pPr>
            <w:r w:rsidRPr="00E87161">
              <w:rPr>
                <w:rFonts w:asciiTheme="majorHAnsi" w:hAnsiTheme="majorHAnsi" w:cstheme="majorHAnsi"/>
              </w:rPr>
              <w:t xml:space="preserve">Etudiant  </w:t>
            </w:r>
            <w:r>
              <w:rPr>
                <w:rFonts w:asciiTheme="majorHAnsi" w:hAnsiTheme="majorHAnsi" w:cstheme="majorHAnsi"/>
              </w:rPr>
              <w:t xml:space="preserve">           </w:t>
            </w:r>
            <w:r w:rsidRPr="00E87161">
              <w:rPr>
                <w:rFonts w:asciiTheme="majorHAnsi" w:hAnsiTheme="majorHAnsi" w:cstheme="majorHAnsi"/>
              </w:rPr>
              <w:t>Encadrant</w:t>
            </w:r>
          </w:p>
        </w:tc>
        <w:tc>
          <w:tcPr>
            <w:tcW w:w="2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C887F" w14:textId="77777777" w:rsidR="00E87161" w:rsidRPr="00E87161" w:rsidRDefault="00E87161" w:rsidP="00A951D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 w:rsidRPr="00E87161">
              <w:rPr>
                <w:rFonts w:asciiTheme="majorHAnsi" w:hAnsiTheme="majorHAnsi" w:cstheme="majorHAnsi"/>
              </w:rPr>
              <w:t>cquis</w:t>
            </w:r>
          </w:p>
          <w:p w14:paraId="464D5AE9" w14:textId="77777777" w:rsidR="00E87161" w:rsidRDefault="00E87161" w:rsidP="00A951D3">
            <w:pPr>
              <w:jc w:val="center"/>
            </w:pPr>
            <w:r w:rsidRPr="00E87161">
              <w:rPr>
                <w:rFonts w:asciiTheme="majorHAnsi" w:hAnsiTheme="majorHAnsi" w:cstheme="majorHAnsi"/>
              </w:rPr>
              <w:t xml:space="preserve">Etudiant  </w:t>
            </w:r>
            <w:r>
              <w:rPr>
                <w:rFonts w:asciiTheme="majorHAnsi" w:hAnsiTheme="majorHAnsi" w:cstheme="majorHAnsi"/>
              </w:rPr>
              <w:t xml:space="preserve">           </w:t>
            </w:r>
            <w:r w:rsidRPr="00E87161">
              <w:rPr>
                <w:rFonts w:asciiTheme="majorHAnsi" w:hAnsiTheme="majorHAnsi" w:cstheme="majorHAnsi"/>
              </w:rPr>
              <w:t>Encadrant</w:t>
            </w:r>
          </w:p>
        </w:tc>
      </w:tr>
      <w:tr w:rsidR="00E87161" w14:paraId="79702CDB" w14:textId="77777777" w:rsidTr="00BD40F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8F54" w14:textId="77777777" w:rsidR="00E87161" w:rsidRPr="00E87161" w:rsidRDefault="00E87161">
            <w:pPr>
              <w:rPr>
                <w:rFonts w:asciiTheme="majorHAnsi" w:hAnsiTheme="majorHAnsi" w:cstheme="majorHAnsi"/>
              </w:rPr>
            </w:pPr>
            <w:r w:rsidRPr="00E87161">
              <w:rPr>
                <w:rFonts w:asciiTheme="majorHAnsi" w:hAnsiTheme="majorHAnsi" w:cstheme="majorHAnsi"/>
              </w:rPr>
              <w:t>Date 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3533" w14:textId="77777777" w:rsidR="00E87161" w:rsidRDefault="00E87161"/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BB66" w14:textId="77777777" w:rsidR="00E87161" w:rsidRDefault="00E87161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F1AC" w14:textId="77777777" w:rsidR="00E87161" w:rsidRDefault="00E87161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44779" w14:textId="77777777" w:rsidR="00E87161" w:rsidRDefault="00E87161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6CDB1" w14:textId="77777777" w:rsidR="00E87161" w:rsidRDefault="00E87161"/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DC5F6" w14:textId="77777777" w:rsidR="00E87161" w:rsidRDefault="00E87161"/>
        </w:tc>
      </w:tr>
      <w:tr w:rsidR="00E87161" w14:paraId="4EA301B4" w14:textId="77777777" w:rsidTr="00BD40F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BA21" w14:textId="77777777" w:rsidR="00E87161" w:rsidRPr="00E87161" w:rsidRDefault="00E87161">
            <w:pPr>
              <w:rPr>
                <w:rFonts w:asciiTheme="majorHAnsi" w:hAnsiTheme="majorHAnsi" w:cstheme="majorHAnsi"/>
              </w:rPr>
            </w:pPr>
            <w:r w:rsidRPr="00E87161">
              <w:rPr>
                <w:rFonts w:asciiTheme="majorHAnsi" w:hAnsiTheme="majorHAnsi" w:cstheme="majorHAnsi"/>
              </w:rPr>
              <w:t>Date 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6578" w14:textId="77777777" w:rsidR="00E87161" w:rsidRDefault="00E87161"/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B927F" w14:textId="77777777" w:rsidR="00E87161" w:rsidRDefault="00E87161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ED2E" w14:textId="77777777" w:rsidR="00E87161" w:rsidRDefault="00E87161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A56D" w14:textId="77777777" w:rsidR="00E87161" w:rsidRDefault="00E87161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9046B" w14:textId="77777777" w:rsidR="00E87161" w:rsidRDefault="00E87161"/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2ABA" w14:textId="77777777" w:rsidR="00E87161" w:rsidRDefault="00E87161"/>
        </w:tc>
      </w:tr>
      <w:tr w:rsidR="00E87161" w14:paraId="06F430C2" w14:textId="77777777" w:rsidTr="00BD40F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31F4" w14:textId="77777777" w:rsidR="00E87161" w:rsidRPr="00E87161" w:rsidRDefault="00E87161">
            <w:pPr>
              <w:rPr>
                <w:rFonts w:asciiTheme="majorHAnsi" w:hAnsiTheme="majorHAnsi" w:cstheme="majorHAnsi"/>
              </w:rPr>
            </w:pPr>
            <w:r w:rsidRPr="00E87161">
              <w:rPr>
                <w:rFonts w:asciiTheme="majorHAnsi" w:hAnsiTheme="majorHAnsi" w:cstheme="majorHAnsi"/>
              </w:rPr>
              <w:t>Date 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3622" w14:textId="77777777" w:rsidR="00E87161" w:rsidRDefault="00E87161"/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7DAE" w14:textId="77777777" w:rsidR="00E87161" w:rsidRDefault="00E87161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796B" w14:textId="77777777" w:rsidR="00E87161" w:rsidRDefault="00E87161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BC56E" w14:textId="77777777" w:rsidR="00E87161" w:rsidRDefault="00E87161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1D257" w14:textId="77777777" w:rsidR="00E87161" w:rsidRDefault="00E87161"/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F5B74" w14:textId="77777777" w:rsidR="00E87161" w:rsidRDefault="00E87161"/>
        </w:tc>
      </w:tr>
      <w:tr w:rsidR="00E87161" w14:paraId="3AFEF537" w14:textId="77777777" w:rsidTr="00BD40FE">
        <w:tc>
          <w:tcPr>
            <w:tcW w:w="10071" w:type="dxa"/>
            <w:gridSpan w:val="7"/>
            <w:tcBorders>
              <w:bottom w:val="single" w:sz="4" w:space="0" w:color="auto"/>
            </w:tcBorders>
            <w:shd w:val="clear" w:color="auto" w:fill="7E97AD" w:themeFill="accent1"/>
          </w:tcPr>
          <w:p w14:paraId="60FF3E1E" w14:textId="4D76CAD6" w:rsidR="00E87161" w:rsidRPr="009F32D0" w:rsidRDefault="00BD40FE" w:rsidP="00AD21DE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BD40FE">
              <w:rPr>
                <w:rFonts w:ascii="Calibri" w:eastAsia="Times New Roman" w:hAnsi="Calibri" w:cs="Calibri"/>
                <w:b/>
                <w:color w:val="FFFFFF" w:themeColor="background1"/>
                <w:kern w:val="0"/>
                <w:sz w:val="22"/>
                <w:szCs w:val="24"/>
                <w:lang w:eastAsia="fr-FR"/>
              </w:rPr>
              <w:t xml:space="preserve">Mettre en </w:t>
            </w:r>
            <w:r w:rsidR="00AD21DE">
              <w:rPr>
                <w:rFonts w:ascii="Calibri" w:eastAsia="Times New Roman" w:hAnsi="Calibri" w:cs="Calibri"/>
                <w:b/>
                <w:color w:val="FFFFFF" w:themeColor="background1"/>
                <w:kern w:val="0"/>
                <w:sz w:val="22"/>
                <w:szCs w:val="24"/>
                <w:lang w:eastAsia="fr-FR"/>
              </w:rPr>
              <w:t xml:space="preserve">place et analyser </w:t>
            </w:r>
            <w:r w:rsidRPr="00BD40FE">
              <w:rPr>
                <w:rFonts w:ascii="Calibri" w:eastAsia="Times New Roman" w:hAnsi="Calibri" w:cs="Calibri"/>
                <w:b/>
                <w:color w:val="FFFFFF" w:themeColor="background1"/>
                <w:kern w:val="0"/>
                <w:sz w:val="22"/>
                <w:szCs w:val="24"/>
                <w:lang w:eastAsia="fr-FR"/>
              </w:rPr>
              <w:t>une fusion multimodale (recalage CT, PET, IRM) en collaboration avec le médecin</w:t>
            </w:r>
          </w:p>
        </w:tc>
      </w:tr>
      <w:tr w:rsidR="00E87161" w14:paraId="73D69CA2" w14:textId="77777777" w:rsidTr="00BD40F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2388" w14:textId="77777777" w:rsidR="00E87161" w:rsidRDefault="00E87161" w:rsidP="006A3E3A"/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A0F77" w14:textId="77777777" w:rsidR="00E87161" w:rsidRPr="00E87161" w:rsidRDefault="00E87161" w:rsidP="00A951D3">
            <w:pPr>
              <w:jc w:val="center"/>
              <w:rPr>
                <w:rFonts w:asciiTheme="majorHAnsi" w:hAnsiTheme="majorHAnsi" w:cstheme="majorHAnsi"/>
              </w:rPr>
            </w:pPr>
            <w:r w:rsidRPr="00E87161">
              <w:rPr>
                <w:rFonts w:asciiTheme="majorHAnsi" w:hAnsiTheme="majorHAnsi" w:cstheme="majorHAnsi"/>
              </w:rPr>
              <w:t>Non acquis</w:t>
            </w:r>
          </w:p>
          <w:p w14:paraId="6A603A1F" w14:textId="77777777" w:rsidR="00E87161" w:rsidRDefault="00E87161" w:rsidP="00A951D3">
            <w:pPr>
              <w:jc w:val="center"/>
            </w:pPr>
            <w:r w:rsidRPr="00E87161">
              <w:rPr>
                <w:rFonts w:asciiTheme="majorHAnsi" w:hAnsiTheme="majorHAnsi" w:cstheme="majorHAnsi"/>
              </w:rPr>
              <w:t xml:space="preserve">Etudiant  </w:t>
            </w:r>
            <w:r>
              <w:rPr>
                <w:rFonts w:asciiTheme="majorHAnsi" w:hAnsiTheme="majorHAnsi" w:cstheme="majorHAnsi"/>
              </w:rPr>
              <w:t xml:space="preserve">           </w:t>
            </w:r>
            <w:r w:rsidRPr="00E87161">
              <w:rPr>
                <w:rFonts w:asciiTheme="majorHAnsi" w:hAnsiTheme="majorHAnsi" w:cstheme="majorHAnsi"/>
              </w:rPr>
              <w:t>Encadrant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94B3" w14:textId="77777777" w:rsidR="00E87161" w:rsidRPr="00E87161" w:rsidRDefault="00E87161" w:rsidP="00A951D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 cours d’acquisition</w:t>
            </w:r>
          </w:p>
          <w:p w14:paraId="602F5DE8" w14:textId="77777777" w:rsidR="00E87161" w:rsidRDefault="00E87161" w:rsidP="00A951D3">
            <w:pPr>
              <w:jc w:val="center"/>
            </w:pPr>
            <w:r w:rsidRPr="00E87161">
              <w:rPr>
                <w:rFonts w:asciiTheme="majorHAnsi" w:hAnsiTheme="majorHAnsi" w:cstheme="majorHAnsi"/>
              </w:rPr>
              <w:t xml:space="preserve">Etudiant  </w:t>
            </w:r>
            <w:r>
              <w:rPr>
                <w:rFonts w:asciiTheme="majorHAnsi" w:hAnsiTheme="majorHAnsi" w:cstheme="majorHAnsi"/>
              </w:rPr>
              <w:t xml:space="preserve">           </w:t>
            </w:r>
            <w:r w:rsidRPr="00E87161">
              <w:rPr>
                <w:rFonts w:asciiTheme="majorHAnsi" w:hAnsiTheme="majorHAnsi" w:cstheme="majorHAnsi"/>
              </w:rPr>
              <w:t>Encadrant</w:t>
            </w:r>
          </w:p>
        </w:tc>
        <w:tc>
          <w:tcPr>
            <w:tcW w:w="2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870B" w14:textId="77777777" w:rsidR="00E87161" w:rsidRPr="00E87161" w:rsidRDefault="00E87161" w:rsidP="00A951D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 w:rsidRPr="00E87161">
              <w:rPr>
                <w:rFonts w:asciiTheme="majorHAnsi" w:hAnsiTheme="majorHAnsi" w:cstheme="majorHAnsi"/>
              </w:rPr>
              <w:t>cquis</w:t>
            </w:r>
          </w:p>
          <w:p w14:paraId="71736AD7" w14:textId="77777777" w:rsidR="00E87161" w:rsidRDefault="00E87161" w:rsidP="00A951D3">
            <w:pPr>
              <w:jc w:val="center"/>
            </w:pPr>
            <w:r w:rsidRPr="00E87161">
              <w:rPr>
                <w:rFonts w:asciiTheme="majorHAnsi" w:hAnsiTheme="majorHAnsi" w:cstheme="majorHAnsi"/>
              </w:rPr>
              <w:t xml:space="preserve">Etudiant  </w:t>
            </w:r>
            <w:r>
              <w:rPr>
                <w:rFonts w:asciiTheme="majorHAnsi" w:hAnsiTheme="majorHAnsi" w:cstheme="majorHAnsi"/>
              </w:rPr>
              <w:t xml:space="preserve">           </w:t>
            </w:r>
            <w:r w:rsidRPr="00E87161">
              <w:rPr>
                <w:rFonts w:asciiTheme="majorHAnsi" w:hAnsiTheme="majorHAnsi" w:cstheme="majorHAnsi"/>
              </w:rPr>
              <w:t>Encadrant</w:t>
            </w:r>
          </w:p>
        </w:tc>
      </w:tr>
      <w:tr w:rsidR="00E87161" w14:paraId="657CDD72" w14:textId="77777777" w:rsidTr="00BD40F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EDAA" w14:textId="77777777" w:rsidR="00E87161" w:rsidRPr="00E87161" w:rsidRDefault="00E87161" w:rsidP="006A3E3A">
            <w:pPr>
              <w:rPr>
                <w:rFonts w:asciiTheme="majorHAnsi" w:hAnsiTheme="majorHAnsi" w:cstheme="majorHAnsi"/>
              </w:rPr>
            </w:pPr>
            <w:r w:rsidRPr="00E87161">
              <w:rPr>
                <w:rFonts w:asciiTheme="majorHAnsi" w:hAnsiTheme="majorHAnsi" w:cstheme="majorHAnsi"/>
              </w:rPr>
              <w:t>Date 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3B25" w14:textId="77777777" w:rsidR="00E87161" w:rsidRDefault="00E87161" w:rsidP="006A3E3A"/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D09B" w14:textId="77777777" w:rsidR="00E87161" w:rsidRDefault="00E87161" w:rsidP="006A3E3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C62B" w14:textId="77777777" w:rsidR="00E87161" w:rsidRDefault="00E87161" w:rsidP="006A3E3A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1CD7" w14:textId="77777777" w:rsidR="00E87161" w:rsidRDefault="00E87161" w:rsidP="006A3E3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26F2" w14:textId="77777777" w:rsidR="00E87161" w:rsidRDefault="00E87161" w:rsidP="006A3E3A"/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C64B" w14:textId="77777777" w:rsidR="00E87161" w:rsidRDefault="00E87161" w:rsidP="006A3E3A"/>
        </w:tc>
      </w:tr>
      <w:tr w:rsidR="00E87161" w14:paraId="616961E8" w14:textId="77777777" w:rsidTr="00BD40F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85315" w14:textId="77777777" w:rsidR="00E87161" w:rsidRPr="00E87161" w:rsidRDefault="00E87161" w:rsidP="006A3E3A">
            <w:pPr>
              <w:rPr>
                <w:rFonts w:asciiTheme="majorHAnsi" w:hAnsiTheme="majorHAnsi" w:cstheme="majorHAnsi"/>
              </w:rPr>
            </w:pPr>
            <w:r w:rsidRPr="00E87161">
              <w:rPr>
                <w:rFonts w:asciiTheme="majorHAnsi" w:hAnsiTheme="majorHAnsi" w:cstheme="majorHAnsi"/>
              </w:rPr>
              <w:t>Date 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80FFE" w14:textId="77777777" w:rsidR="00E87161" w:rsidRDefault="00E87161" w:rsidP="006A3E3A"/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4210" w14:textId="77777777" w:rsidR="00E87161" w:rsidRDefault="00E87161" w:rsidP="006A3E3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58E6" w14:textId="77777777" w:rsidR="00E87161" w:rsidRDefault="00E87161" w:rsidP="006A3E3A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0376A" w14:textId="77777777" w:rsidR="00E87161" w:rsidRDefault="00E87161" w:rsidP="006A3E3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9867" w14:textId="77777777" w:rsidR="00E87161" w:rsidRDefault="00E87161" w:rsidP="006A3E3A"/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57869" w14:textId="77777777" w:rsidR="00E87161" w:rsidRDefault="00E87161" w:rsidP="006A3E3A"/>
        </w:tc>
      </w:tr>
      <w:tr w:rsidR="00E87161" w14:paraId="641361CD" w14:textId="77777777" w:rsidTr="00BD40F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DF499" w14:textId="77777777" w:rsidR="00E87161" w:rsidRPr="00E87161" w:rsidRDefault="00E87161" w:rsidP="006A3E3A">
            <w:pPr>
              <w:rPr>
                <w:rFonts w:asciiTheme="majorHAnsi" w:hAnsiTheme="majorHAnsi" w:cstheme="majorHAnsi"/>
              </w:rPr>
            </w:pPr>
            <w:r w:rsidRPr="00E87161">
              <w:rPr>
                <w:rFonts w:asciiTheme="majorHAnsi" w:hAnsiTheme="majorHAnsi" w:cstheme="majorHAnsi"/>
              </w:rPr>
              <w:t>Date 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59F7" w14:textId="77777777" w:rsidR="00E87161" w:rsidRDefault="00E87161" w:rsidP="006A3E3A"/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1E0B" w14:textId="77777777" w:rsidR="00E87161" w:rsidRDefault="00E87161" w:rsidP="006A3E3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4025" w14:textId="77777777" w:rsidR="00E87161" w:rsidRDefault="00E87161" w:rsidP="006A3E3A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B578" w14:textId="77777777" w:rsidR="00E87161" w:rsidRDefault="00E87161" w:rsidP="006A3E3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70E6" w14:textId="77777777" w:rsidR="00E87161" w:rsidRDefault="00E87161" w:rsidP="006A3E3A"/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D2CA" w14:textId="77777777" w:rsidR="00E87161" w:rsidRDefault="00E87161" w:rsidP="006A3E3A"/>
        </w:tc>
      </w:tr>
      <w:tr w:rsidR="009F32D0" w14:paraId="370D4C74" w14:textId="77777777" w:rsidTr="00BD40FE">
        <w:tc>
          <w:tcPr>
            <w:tcW w:w="10071" w:type="dxa"/>
            <w:gridSpan w:val="7"/>
            <w:tcBorders>
              <w:bottom w:val="single" w:sz="4" w:space="0" w:color="auto"/>
            </w:tcBorders>
            <w:shd w:val="clear" w:color="auto" w:fill="7E97AD" w:themeFill="accent1"/>
          </w:tcPr>
          <w:p w14:paraId="569BEE2E" w14:textId="447CF3D7" w:rsidR="009F32D0" w:rsidRPr="00BD40FE" w:rsidRDefault="00BD40FE" w:rsidP="007C4BD0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kern w:val="0"/>
                <w:sz w:val="22"/>
                <w:szCs w:val="24"/>
                <w:lang w:eastAsia="fr-FR"/>
              </w:rPr>
            </w:pPr>
            <w:r w:rsidRPr="00BD40FE">
              <w:rPr>
                <w:rFonts w:ascii="Calibri" w:eastAsia="Times New Roman" w:hAnsi="Calibri" w:cs="Calibri"/>
                <w:b/>
                <w:color w:val="FFFFFF" w:themeColor="background1"/>
                <w:kern w:val="0"/>
                <w:sz w:val="22"/>
                <w:szCs w:val="24"/>
                <w:lang w:eastAsia="fr-FR"/>
              </w:rPr>
              <w:t xml:space="preserve">Mettre en </w:t>
            </w:r>
            <w:r w:rsidR="007C4BD0">
              <w:rPr>
                <w:rFonts w:ascii="Calibri" w:eastAsia="Times New Roman" w:hAnsi="Calibri" w:cs="Calibri"/>
                <w:b/>
                <w:color w:val="FFFFFF" w:themeColor="background1"/>
                <w:kern w:val="0"/>
                <w:sz w:val="22"/>
                <w:szCs w:val="24"/>
                <w:lang w:eastAsia="fr-FR"/>
              </w:rPr>
              <w:t>place</w:t>
            </w:r>
            <w:r w:rsidRPr="00BD40FE">
              <w:rPr>
                <w:rFonts w:ascii="Calibri" w:eastAsia="Times New Roman" w:hAnsi="Calibri" w:cs="Calibri"/>
                <w:b/>
                <w:color w:val="FFFFFF" w:themeColor="background1"/>
                <w:kern w:val="0"/>
                <w:sz w:val="22"/>
                <w:szCs w:val="24"/>
                <w:lang w:eastAsia="fr-FR"/>
              </w:rPr>
              <w:t xml:space="preserve"> et analyser le contrôle qualité du recalage d’image selon les recommandations</w:t>
            </w:r>
          </w:p>
        </w:tc>
      </w:tr>
      <w:tr w:rsidR="009F32D0" w14:paraId="6577229B" w14:textId="77777777" w:rsidTr="00BD40F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CDA4" w14:textId="77777777" w:rsidR="009F32D0" w:rsidRDefault="009F32D0" w:rsidP="006A3E3A"/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DBB4" w14:textId="77777777" w:rsidR="009F32D0" w:rsidRPr="00E87161" w:rsidRDefault="009F32D0" w:rsidP="00A951D3">
            <w:pPr>
              <w:jc w:val="center"/>
              <w:rPr>
                <w:rFonts w:asciiTheme="majorHAnsi" w:hAnsiTheme="majorHAnsi" w:cstheme="majorHAnsi"/>
              </w:rPr>
            </w:pPr>
            <w:r w:rsidRPr="00E87161">
              <w:rPr>
                <w:rFonts w:asciiTheme="majorHAnsi" w:hAnsiTheme="majorHAnsi" w:cstheme="majorHAnsi"/>
              </w:rPr>
              <w:t>Non acquis</w:t>
            </w:r>
          </w:p>
          <w:p w14:paraId="42CC5B09" w14:textId="77777777" w:rsidR="009F32D0" w:rsidRDefault="009F32D0" w:rsidP="00A951D3">
            <w:pPr>
              <w:jc w:val="center"/>
            </w:pPr>
            <w:r w:rsidRPr="00E87161">
              <w:rPr>
                <w:rFonts w:asciiTheme="majorHAnsi" w:hAnsiTheme="majorHAnsi" w:cstheme="majorHAnsi"/>
              </w:rPr>
              <w:t xml:space="preserve">Etudiant  </w:t>
            </w:r>
            <w:r>
              <w:rPr>
                <w:rFonts w:asciiTheme="majorHAnsi" w:hAnsiTheme="majorHAnsi" w:cstheme="majorHAnsi"/>
              </w:rPr>
              <w:t xml:space="preserve">           </w:t>
            </w:r>
            <w:r w:rsidRPr="00E87161">
              <w:rPr>
                <w:rFonts w:asciiTheme="majorHAnsi" w:hAnsiTheme="majorHAnsi" w:cstheme="majorHAnsi"/>
              </w:rPr>
              <w:t>Encadrant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D4F86" w14:textId="77777777" w:rsidR="009F32D0" w:rsidRPr="00E87161" w:rsidRDefault="009F32D0" w:rsidP="00A951D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 cours d’acquisition</w:t>
            </w:r>
          </w:p>
          <w:p w14:paraId="437086B2" w14:textId="77777777" w:rsidR="009F32D0" w:rsidRDefault="009F32D0" w:rsidP="00A951D3">
            <w:pPr>
              <w:jc w:val="center"/>
            </w:pPr>
            <w:r w:rsidRPr="00E87161">
              <w:rPr>
                <w:rFonts w:asciiTheme="majorHAnsi" w:hAnsiTheme="majorHAnsi" w:cstheme="majorHAnsi"/>
              </w:rPr>
              <w:t xml:space="preserve">Etudiant  </w:t>
            </w:r>
            <w:r>
              <w:rPr>
                <w:rFonts w:asciiTheme="majorHAnsi" w:hAnsiTheme="majorHAnsi" w:cstheme="majorHAnsi"/>
              </w:rPr>
              <w:t xml:space="preserve">           </w:t>
            </w:r>
            <w:r w:rsidRPr="00E87161">
              <w:rPr>
                <w:rFonts w:asciiTheme="majorHAnsi" w:hAnsiTheme="majorHAnsi" w:cstheme="majorHAnsi"/>
              </w:rPr>
              <w:t>Encadrant</w:t>
            </w:r>
          </w:p>
        </w:tc>
        <w:tc>
          <w:tcPr>
            <w:tcW w:w="2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2B49" w14:textId="77777777" w:rsidR="009F32D0" w:rsidRPr="00E87161" w:rsidRDefault="009F32D0" w:rsidP="00A951D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 w:rsidRPr="00E87161">
              <w:rPr>
                <w:rFonts w:asciiTheme="majorHAnsi" w:hAnsiTheme="majorHAnsi" w:cstheme="majorHAnsi"/>
              </w:rPr>
              <w:t>cquis</w:t>
            </w:r>
          </w:p>
          <w:p w14:paraId="55457A71" w14:textId="77777777" w:rsidR="009F32D0" w:rsidRDefault="009F32D0" w:rsidP="00A951D3">
            <w:pPr>
              <w:jc w:val="center"/>
            </w:pPr>
            <w:r w:rsidRPr="00E87161">
              <w:rPr>
                <w:rFonts w:asciiTheme="majorHAnsi" w:hAnsiTheme="majorHAnsi" w:cstheme="majorHAnsi"/>
              </w:rPr>
              <w:t xml:space="preserve">Etudiant  </w:t>
            </w:r>
            <w:r>
              <w:rPr>
                <w:rFonts w:asciiTheme="majorHAnsi" w:hAnsiTheme="majorHAnsi" w:cstheme="majorHAnsi"/>
              </w:rPr>
              <w:t xml:space="preserve">           </w:t>
            </w:r>
            <w:r w:rsidRPr="00E87161">
              <w:rPr>
                <w:rFonts w:asciiTheme="majorHAnsi" w:hAnsiTheme="majorHAnsi" w:cstheme="majorHAnsi"/>
              </w:rPr>
              <w:t>Encadrant</w:t>
            </w:r>
          </w:p>
        </w:tc>
      </w:tr>
      <w:tr w:rsidR="009F32D0" w14:paraId="7F4782FD" w14:textId="77777777" w:rsidTr="00BD40F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812E" w14:textId="77777777" w:rsidR="009F32D0" w:rsidRPr="00E87161" w:rsidRDefault="009F32D0" w:rsidP="006A3E3A">
            <w:pPr>
              <w:rPr>
                <w:rFonts w:asciiTheme="majorHAnsi" w:hAnsiTheme="majorHAnsi" w:cstheme="majorHAnsi"/>
              </w:rPr>
            </w:pPr>
            <w:r w:rsidRPr="00E87161">
              <w:rPr>
                <w:rFonts w:asciiTheme="majorHAnsi" w:hAnsiTheme="majorHAnsi" w:cstheme="majorHAnsi"/>
              </w:rPr>
              <w:t>Date 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98A1" w14:textId="77777777" w:rsidR="009F32D0" w:rsidRDefault="009F32D0" w:rsidP="006A3E3A"/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326F1" w14:textId="77777777" w:rsidR="009F32D0" w:rsidRDefault="009F32D0" w:rsidP="006A3E3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9A5D8" w14:textId="77777777" w:rsidR="009F32D0" w:rsidRDefault="009F32D0" w:rsidP="006A3E3A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3573" w14:textId="77777777" w:rsidR="009F32D0" w:rsidRDefault="009F32D0" w:rsidP="006A3E3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386D" w14:textId="77777777" w:rsidR="009F32D0" w:rsidRDefault="009F32D0" w:rsidP="006A3E3A"/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5131" w14:textId="77777777" w:rsidR="009F32D0" w:rsidRDefault="009F32D0" w:rsidP="006A3E3A"/>
        </w:tc>
      </w:tr>
      <w:tr w:rsidR="009F32D0" w14:paraId="1087B13B" w14:textId="77777777" w:rsidTr="00BD40F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91AF8" w14:textId="77777777" w:rsidR="009F32D0" w:rsidRPr="00E87161" w:rsidRDefault="009F32D0" w:rsidP="006A3E3A">
            <w:pPr>
              <w:rPr>
                <w:rFonts w:asciiTheme="majorHAnsi" w:hAnsiTheme="majorHAnsi" w:cstheme="majorHAnsi"/>
              </w:rPr>
            </w:pPr>
            <w:r w:rsidRPr="00E87161">
              <w:rPr>
                <w:rFonts w:asciiTheme="majorHAnsi" w:hAnsiTheme="majorHAnsi" w:cstheme="majorHAnsi"/>
              </w:rPr>
              <w:t>Date 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C8E0F" w14:textId="77777777" w:rsidR="009F32D0" w:rsidRDefault="009F32D0" w:rsidP="006A3E3A"/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2B9ED" w14:textId="77777777" w:rsidR="009F32D0" w:rsidRDefault="009F32D0" w:rsidP="006A3E3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3A931" w14:textId="77777777" w:rsidR="009F32D0" w:rsidRDefault="009F32D0" w:rsidP="006A3E3A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8C73" w14:textId="77777777" w:rsidR="009F32D0" w:rsidRDefault="009F32D0" w:rsidP="006A3E3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F4D8" w14:textId="77777777" w:rsidR="009F32D0" w:rsidRDefault="009F32D0" w:rsidP="006A3E3A"/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A683" w14:textId="77777777" w:rsidR="009F32D0" w:rsidRDefault="009F32D0" w:rsidP="006A3E3A"/>
        </w:tc>
      </w:tr>
      <w:tr w:rsidR="009F32D0" w14:paraId="016D51E9" w14:textId="77777777" w:rsidTr="00BD40F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DC68" w14:textId="77777777" w:rsidR="009F32D0" w:rsidRPr="00E87161" w:rsidRDefault="009F32D0" w:rsidP="006A3E3A">
            <w:pPr>
              <w:rPr>
                <w:rFonts w:asciiTheme="majorHAnsi" w:hAnsiTheme="majorHAnsi" w:cstheme="majorHAnsi"/>
              </w:rPr>
            </w:pPr>
            <w:r w:rsidRPr="00E87161">
              <w:rPr>
                <w:rFonts w:asciiTheme="majorHAnsi" w:hAnsiTheme="majorHAnsi" w:cstheme="majorHAnsi"/>
              </w:rPr>
              <w:t>Date 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24F8E" w14:textId="77777777" w:rsidR="009F32D0" w:rsidRDefault="009F32D0" w:rsidP="006A3E3A"/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E941" w14:textId="77777777" w:rsidR="009F32D0" w:rsidRDefault="009F32D0" w:rsidP="006A3E3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B4752" w14:textId="77777777" w:rsidR="009F32D0" w:rsidRDefault="009F32D0" w:rsidP="006A3E3A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CD0F" w14:textId="77777777" w:rsidR="009F32D0" w:rsidRDefault="009F32D0" w:rsidP="006A3E3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A21A" w14:textId="77777777" w:rsidR="009F32D0" w:rsidRDefault="009F32D0" w:rsidP="006A3E3A"/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7744" w14:textId="77777777" w:rsidR="009F32D0" w:rsidRDefault="009F32D0" w:rsidP="006A3E3A"/>
        </w:tc>
      </w:tr>
      <w:tr w:rsidR="009F32D0" w14:paraId="4E0F05F8" w14:textId="77777777" w:rsidTr="00BD40FE">
        <w:tc>
          <w:tcPr>
            <w:tcW w:w="10071" w:type="dxa"/>
            <w:gridSpan w:val="7"/>
            <w:tcBorders>
              <w:bottom w:val="single" w:sz="4" w:space="0" w:color="auto"/>
            </w:tcBorders>
            <w:shd w:val="clear" w:color="auto" w:fill="7E97AD" w:themeFill="accent1"/>
          </w:tcPr>
          <w:p w14:paraId="59EC01D4" w14:textId="224627B3" w:rsidR="009F32D0" w:rsidRPr="009F32D0" w:rsidRDefault="00BD40FE" w:rsidP="007C4BD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BD40FE">
              <w:rPr>
                <w:rFonts w:ascii="Calibri" w:eastAsia="Times New Roman" w:hAnsi="Calibri" w:cs="Calibri"/>
                <w:b/>
                <w:color w:val="FFFFFF" w:themeColor="background1"/>
                <w:kern w:val="0"/>
                <w:sz w:val="22"/>
                <w:szCs w:val="24"/>
                <w:lang w:eastAsia="fr-FR"/>
              </w:rPr>
              <w:t xml:space="preserve">Mettre en </w:t>
            </w:r>
            <w:r w:rsidR="007C4BD0">
              <w:rPr>
                <w:rFonts w:ascii="Calibri" w:eastAsia="Times New Roman" w:hAnsi="Calibri" w:cs="Calibri"/>
                <w:b/>
                <w:color w:val="FFFFFF" w:themeColor="background1"/>
                <w:kern w:val="0"/>
                <w:sz w:val="22"/>
                <w:szCs w:val="24"/>
                <w:lang w:eastAsia="fr-FR"/>
              </w:rPr>
              <w:t>place</w:t>
            </w:r>
            <w:bookmarkStart w:id="0" w:name="_GoBack"/>
            <w:bookmarkEnd w:id="0"/>
            <w:r w:rsidRPr="00BD40FE">
              <w:rPr>
                <w:rFonts w:ascii="Calibri" w:eastAsia="Times New Roman" w:hAnsi="Calibri" w:cs="Calibri"/>
                <w:b/>
                <w:color w:val="FFFFFF" w:themeColor="background1"/>
                <w:kern w:val="0"/>
                <w:sz w:val="22"/>
                <w:szCs w:val="24"/>
                <w:lang w:eastAsia="fr-FR"/>
              </w:rPr>
              <w:t xml:space="preserve"> et analyser un cumul de dose</w:t>
            </w:r>
          </w:p>
        </w:tc>
      </w:tr>
      <w:tr w:rsidR="009F32D0" w14:paraId="73767919" w14:textId="77777777" w:rsidTr="00BD40F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4EC3D" w14:textId="77777777" w:rsidR="009F32D0" w:rsidRDefault="009F32D0" w:rsidP="006A3E3A"/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79E48" w14:textId="77777777" w:rsidR="009F32D0" w:rsidRPr="00E87161" w:rsidRDefault="009F32D0" w:rsidP="00A951D3">
            <w:pPr>
              <w:jc w:val="center"/>
              <w:rPr>
                <w:rFonts w:asciiTheme="majorHAnsi" w:hAnsiTheme="majorHAnsi" w:cstheme="majorHAnsi"/>
              </w:rPr>
            </w:pPr>
            <w:r w:rsidRPr="00E87161">
              <w:rPr>
                <w:rFonts w:asciiTheme="majorHAnsi" w:hAnsiTheme="majorHAnsi" w:cstheme="majorHAnsi"/>
              </w:rPr>
              <w:t>Non acquis</w:t>
            </w:r>
          </w:p>
          <w:p w14:paraId="100FD387" w14:textId="77777777" w:rsidR="009F32D0" w:rsidRDefault="009F32D0" w:rsidP="00A951D3">
            <w:pPr>
              <w:jc w:val="center"/>
            </w:pPr>
            <w:r w:rsidRPr="00E87161">
              <w:rPr>
                <w:rFonts w:asciiTheme="majorHAnsi" w:hAnsiTheme="majorHAnsi" w:cstheme="majorHAnsi"/>
              </w:rPr>
              <w:t xml:space="preserve">Etudiant  </w:t>
            </w:r>
            <w:r>
              <w:rPr>
                <w:rFonts w:asciiTheme="majorHAnsi" w:hAnsiTheme="majorHAnsi" w:cstheme="majorHAnsi"/>
              </w:rPr>
              <w:t xml:space="preserve">           </w:t>
            </w:r>
            <w:r w:rsidRPr="00E87161">
              <w:rPr>
                <w:rFonts w:asciiTheme="majorHAnsi" w:hAnsiTheme="majorHAnsi" w:cstheme="majorHAnsi"/>
              </w:rPr>
              <w:t>Encadrant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8B54" w14:textId="77777777" w:rsidR="009F32D0" w:rsidRPr="00E87161" w:rsidRDefault="009F32D0" w:rsidP="00A951D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 cours d’acquisition</w:t>
            </w:r>
          </w:p>
          <w:p w14:paraId="1017F294" w14:textId="77777777" w:rsidR="009F32D0" w:rsidRDefault="009F32D0" w:rsidP="00A951D3">
            <w:pPr>
              <w:jc w:val="center"/>
            </w:pPr>
            <w:r w:rsidRPr="00E87161">
              <w:rPr>
                <w:rFonts w:asciiTheme="majorHAnsi" w:hAnsiTheme="majorHAnsi" w:cstheme="majorHAnsi"/>
              </w:rPr>
              <w:t xml:space="preserve">Etudiant  </w:t>
            </w:r>
            <w:r>
              <w:rPr>
                <w:rFonts w:asciiTheme="majorHAnsi" w:hAnsiTheme="majorHAnsi" w:cstheme="majorHAnsi"/>
              </w:rPr>
              <w:t xml:space="preserve">           </w:t>
            </w:r>
            <w:r w:rsidRPr="00E87161">
              <w:rPr>
                <w:rFonts w:asciiTheme="majorHAnsi" w:hAnsiTheme="majorHAnsi" w:cstheme="majorHAnsi"/>
              </w:rPr>
              <w:t>Encadrant</w:t>
            </w:r>
          </w:p>
        </w:tc>
        <w:tc>
          <w:tcPr>
            <w:tcW w:w="2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E22C" w14:textId="77777777" w:rsidR="009F32D0" w:rsidRPr="00E87161" w:rsidRDefault="009F32D0" w:rsidP="00A951D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 w:rsidRPr="00E87161">
              <w:rPr>
                <w:rFonts w:asciiTheme="majorHAnsi" w:hAnsiTheme="majorHAnsi" w:cstheme="majorHAnsi"/>
              </w:rPr>
              <w:t>cquis</w:t>
            </w:r>
          </w:p>
          <w:p w14:paraId="060E73A0" w14:textId="77777777" w:rsidR="009F32D0" w:rsidRDefault="009F32D0" w:rsidP="00A951D3">
            <w:pPr>
              <w:jc w:val="center"/>
            </w:pPr>
            <w:r w:rsidRPr="00E87161">
              <w:rPr>
                <w:rFonts w:asciiTheme="majorHAnsi" w:hAnsiTheme="majorHAnsi" w:cstheme="majorHAnsi"/>
              </w:rPr>
              <w:t xml:space="preserve">Etudiant  </w:t>
            </w:r>
            <w:r>
              <w:rPr>
                <w:rFonts w:asciiTheme="majorHAnsi" w:hAnsiTheme="majorHAnsi" w:cstheme="majorHAnsi"/>
              </w:rPr>
              <w:t xml:space="preserve">           </w:t>
            </w:r>
            <w:r w:rsidRPr="00E87161">
              <w:rPr>
                <w:rFonts w:asciiTheme="majorHAnsi" w:hAnsiTheme="majorHAnsi" w:cstheme="majorHAnsi"/>
              </w:rPr>
              <w:t>Encadrant</w:t>
            </w:r>
          </w:p>
        </w:tc>
      </w:tr>
      <w:tr w:rsidR="009F32D0" w14:paraId="7DDF9738" w14:textId="77777777" w:rsidTr="00BD40F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98DA" w14:textId="77777777" w:rsidR="009F32D0" w:rsidRPr="00E87161" w:rsidRDefault="009F32D0" w:rsidP="006A3E3A">
            <w:pPr>
              <w:rPr>
                <w:rFonts w:asciiTheme="majorHAnsi" w:hAnsiTheme="majorHAnsi" w:cstheme="majorHAnsi"/>
              </w:rPr>
            </w:pPr>
            <w:r w:rsidRPr="00E87161">
              <w:rPr>
                <w:rFonts w:asciiTheme="majorHAnsi" w:hAnsiTheme="majorHAnsi" w:cstheme="majorHAnsi"/>
              </w:rPr>
              <w:t>Date 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B996" w14:textId="77777777" w:rsidR="009F32D0" w:rsidRDefault="009F32D0" w:rsidP="006A3E3A"/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99E3" w14:textId="77777777" w:rsidR="009F32D0" w:rsidRDefault="009F32D0" w:rsidP="006A3E3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C96F8" w14:textId="77777777" w:rsidR="009F32D0" w:rsidRDefault="009F32D0" w:rsidP="006A3E3A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88B86" w14:textId="77777777" w:rsidR="009F32D0" w:rsidRDefault="009F32D0" w:rsidP="006A3E3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6EF1" w14:textId="77777777" w:rsidR="009F32D0" w:rsidRDefault="009F32D0" w:rsidP="006A3E3A"/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F687" w14:textId="77777777" w:rsidR="009F32D0" w:rsidRDefault="009F32D0" w:rsidP="006A3E3A"/>
        </w:tc>
      </w:tr>
      <w:tr w:rsidR="009F32D0" w14:paraId="1226D0AA" w14:textId="77777777" w:rsidTr="00BD40F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93B0E" w14:textId="77777777" w:rsidR="009F32D0" w:rsidRPr="00E87161" w:rsidRDefault="009F32D0" w:rsidP="006A3E3A">
            <w:pPr>
              <w:rPr>
                <w:rFonts w:asciiTheme="majorHAnsi" w:hAnsiTheme="majorHAnsi" w:cstheme="majorHAnsi"/>
              </w:rPr>
            </w:pPr>
            <w:r w:rsidRPr="00E87161">
              <w:rPr>
                <w:rFonts w:asciiTheme="majorHAnsi" w:hAnsiTheme="majorHAnsi" w:cstheme="majorHAnsi"/>
              </w:rPr>
              <w:t>Date 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375E" w14:textId="77777777" w:rsidR="009F32D0" w:rsidRDefault="009F32D0" w:rsidP="006A3E3A"/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7DC3A" w14:textId="77777777" w:rsidR="009F32D0" w:rsidRDefault="009F32D0" w:rsidP="006A3E3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8770F" w14:textId="77777777" w:rsidR="009F32D0" w:rsidRDefault="009F32D0" w:rsidP="006A3E3A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5A0F" w14:textId="77777777" w:rsidR="009F32D0" w:rsidRDefault="009F32D0" w:rsidP="006A3E3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7C29A" w14:textId="77777777" w:rsidR="009F32D0" w:rsidRDefault="009F32D0" w:rsidP="006A3E3A"/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368F" w14:textId="77777777" w:rsidR="009F32D0" w:rsidRDefault="009F32D0" w:rsidP="006A3E3A"/>
        </w:tc>
      </w:tr>
      <w:tr w:rsidR="009F32D0" w14:paraId="4170899E" w14:textId="77777777" w:rsidTr="00BD40F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FBAE8" w14:textId="77777777" w:rsidR="009F32D0" w:rsidRPr="00E87161" w:rsidRDefault="009F32D0" w:rsidP="006A3E3A">
            <w:pPr>
              <w:rPr>
                <w:rFonts w:asciiTheme="majorHAnsi" w:hAnsiTheme="majorHAnsi" w:cstheme="majorHAnsi"/>
              </w:rPr>
            </w:pPr>
            <w:r w:rsidRPr="00E87161">
              <w:rPr>
                <w:rFonts w:asciiTheme="majorHAnsi" w:hAnsiTheme="majorHAnsi" w:cstheme="majorHAnsi"/>
              </w:rPr>
              <w:t>Date 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25C7A" w14:textId="77777777" w:rsidR="009F32D0" w:rsidRDefault="009F32D0" w:rsidP="006A3E3A"/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29A74" w14:textId="77777777" w:rsidR="009F32D0" w:rsidRDefault="009F32D0" w:rsidP="006A3E3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F75B" w14:textId="77777777" w:rsidR="009F32D0" w:rsidRDefault="009F32D0" w:rsidP="006A3E3A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D4622" w14:textId="77777777" w:rsidR="009F32D0" w:rsidRDefault="009F32D0" w:rsidP="006A3E3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6BA8" w14:textId="77777777" w:rsidR="009F32D0" w:rsidRDefault="009F32D0" w:rsidP="006A3E3A"/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D5B0" w14:textId="77777777" w:rsidR="009F32D0" w:rsidRDefault="009F32D0" w:rsidP="006A3E3A"/>
        </w:tc>
      </w:tr>
    </w:tbl>
    <w:p w14:paraId="155C5395" w14:textId="77777777" w:rsidR="00D947C3" w:rsidRDefault="00D947C3"/>
    <w:p w14:paraId="1E506CB4" w14:textId="77777777" w:rsidR="00E72BA3" w:rsidRDefault="00E72BA3">
      <w:pPr>
        <w:rPr>
          <w:rFonts w:asciiTheme="majorHAnsi" w:hAnsiTheme="majorHAnsi" w:cstheme="majorHAnsi"/>
          <w:sz w:val="22"/>
          <w:szCs w:val="22"/>
        </w:rPr>
      </w:pPr>
    </w:p>
    <w:p w14:paraId="0E67098A" w14:textId="77777777" w:rsidR="00E72BA3" w:rsidRDefault="00E72BA3">
      <w:pPr>
        <w:rPr>
          <w:rFonts w:asciiTheme="majorHAnsi" w:hAnsiTheme="majorHAnsi" w:cstheme="majorHAnsi"/>
          <w:sz w:val="22"/>
          <w:szCs w:val="22"/>
        </w:rPr>
      </w:pPr>
    </w:p>
    <w:p w14:paraId="21E5A5F0" w14:textId="77777777" w:rsidR="00E72BA3" w:rsidRDefault="00E72BA3">
      <w:pPr>
        <w:rPr>
          <w:rFonts w:asciiTheme="majorHAnsi" w:hAnsiTheme="majorHAnsi" w:cstheme="majorHAnsi"/>
          <w:sz w:val="22"/>
          <w:szCs w:val="22"/>
        </w:rPr>
      </w:pPr>
    </w:p>
    <w:p w14:paraId="021BA183" w14:textId="77777777" w:rsidR="00E72BA3" w:rsidRDefault="00E72BA3">
      <w:pPr>
        <w:rPr>
          <w:rFonts w:asciiTheme="majorHAnsi" w:hAnsiTheme="majorHAnsi" w:cstheme="majorHAnsi"/>
          <w:sz w:val="22"/>
          <w:szCs w:val="22"/>
        </w:rPr>
      </w:pPr>
    </w:p>
    <w:p w14:paraId="790FD057" w14:textId="77777777" w:rsidR="00E72BA3" w:rsidRDefault="00E72BA3">
      <w:pPr>
        <w:rPr>
          <w:rFonts w:asciiTheme="majorHAnsi" w:hAnsiTheme="majorHAnsi" w:cstheme="majorHAnsi"/>
          <w:sz w:val="22"/>
          <w:szCs w:val="22"/>
        </w:rPr>
      </w:pPr>
    </w:p>
    <w:p w14:paraId="6EB88AD2" w14:textId="77777777" w:rsidR="00E72BA3" w:rsidRDefault="00E72BA3">
      <w:pPr>
        <w:rPr>
          <w:rFonts w:asciiTheme="majorHAnsi" w:hAnsiTheme="majorHAnsi" w:cstheme="majorHAnsi"/>
          <w:sz w:val="22"/>
          <w:szCs w:val="22"/>
        </w:rPr>
      </w:pPr>
    </w:p>
    <w:p w14:paraId="38B29CBD" w14:textId="77777777" w:rsidR="00E72BA3" w:rsidRDefault="00E72BA3">
      <w:pPr>
        <w:rPr>
          <w:rFonts w:asciiTheme="majorHAnsi" w:hAnsiTheme="majorHAnsi" w:cstheme="majorHAnsi"/>
          <w:sz w:val="22"/>
          <w:szCs w:val="22"/>
        </w:rPr>
      </w:pPr>
    </w:p>
    <w:p w14:paraId="3733E1A4" w14:textId="77777777" w:rsidR="00E72BA3" w:rsidRDefault="00E72BA3">
      <w:pPr>
        <w:rPr>
          <w:rFonts w:asciiTheme="majorHAnsi" w:hAnsiTheme="majorHAnsi" w:cstheme="majorHAnsi"/>
          <w:sz w:val="22"/>
          <w:szCs w:val="22"/>
        </w:rPr>
      </w:pPr>
    </w:p>
    <w:p w14:paraId="5C642865" w14:textId="77777777" w:rsidR="00E72BA3" w:rsidRDefault="00E72BA3">
      <w:pPr>
        <w:rPr>
          <w:rFonts w:asciiTheme="majorHAnsi" w:hAnsiTheme="majorHAnsi" w:cstheme="majorHAnsi"/>
          <w:sz w:val="22"/>
          <w:szCs w:val="22"/>
        </w:rPr>
      </w:pPr>
    </w:p>
    <w:p w14:paraId="11FF4529" w14:textId="77777777" w:rsidR="00694CFA" w:rsidRDefault="00694CFA">
      <w:r w:rsidRPr="00694CFA">
        <w:rPr>
          <w:rFonts w:asciiTheme="majorHAnsi" w:hAnsiTheme="majorHAnsi" w:cstheme="majorHAnsi"/>
          <w:sz w:val="22"/>
          <w:szCs w:val="22"/>
        </w:rPr>
        <w:t>Commentaires :</w:t>
      </w:r>
      <w: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729A851" w14:textId="77777777" w:rsidR="00E72BA3" w:rsidRPr="00E72BA3" w:rsidRDefault="00E72BA3" w:rsidP="00E72BA3">
      <w:pPr>
        <w:rPr>
          <w:color w:val="7F7F7F" w:themeColor="text1" w:themeTint="80"/>
        </w:rPr>
      </w:pPr>
    </w:p>
    <w:p w14:paraId="142B32D3" w14:textId="77777777" w:rsidR="00E72BA3" w:rsidRPr="00E72BA3" w:rsidRDefault="00E72BA3" w:rsidP="00E72BA3">
      <w:pPr>
        <w:pBdr>
          <w:top w:val="single" w:sz="4" w:space="1" w:color="auto"/>
        </w:pBdr>
        <w:jc w:val="both"/>
        <w:rPr>
          <w:rFonts w:asciiTheme="majorHAnsi" w:hAnsiTheme="majorHAnsi" w:cstheme="majorHAnsi"/>
          <w:color w:val="7F7F7F" w:themeColor="text1" w:themeTint="80"/>
          <w:sz w:val="22"/>
          <w:szCs w:val="22"/>
        </w:rPr>
      </w:pPr>
    </w:p>
    <w:p w14:paraId="584984D2" w14:textId="77777777" w:rsidR="00E72BA3" w:rsidRPr="00E72BA3" w:rsidRDefault="00E72BA3" w:rsidP="00E72BA3">
      <w:pPr>
        <w:pStyle w:val="EMNextTitle11"/>
        <w:spacing w:before="0" w:after="0"/>
        <w:rPr>
          <w:rFonts w:asciiTheme="majorHAnsi" w:eastAsiaTheme="minorHAnsi" w:hAnsiTheme="majorHAnsi" w:cstheme="majorHAnsi"/>
          <w:bCs w:val="0"/>
          <w:color w:val="7F7F7F" w:themeColor="text1" w:themeTint="80"/>
          <w:kern w:val="20"/>
          <w:sz w:val="22"/>
          <w:szCs w:val="22"/>
          <w:u w:val="single"/>
          <w:lang w:val="fr-FR"/>
        </w:rPr>
      </w:pPr>
      <w:r w:rsidRPr="00E72BA3">
        <w:rPr>
          <w:rFonts w:asciiTheme="majorHAnsi" w:eastAsiaTheme="minorHAnsi" w:hAnsiTheme="majorHAnsi" w:cstheme="majorHAnsi"/>
          <w:bCs w:val="0"/>
          <w:color w:val="7F7F7F" w:themeColor="text1" w:themeTint="80"/>
          <w:kern w:val="20"/>
          <w:sz w:val="22"/>
          <w:szCs w:val="22"/>
          <w:u w:val="single"/>
          <w:lang w:val="fr-FR"/>
        </w:rPr>
        <w:t xml:space="preserve">Validation : </w:t>
      </w:r>
    </w:p>
    <w:p w14:paraId="177940A9" w14:textId="77777777" w:rsidR="00E72BA3" w:rsidRPr="00E72BA3" w:rsidRDefault="00E72BA3" w:rsidP="00E72BA3">
      <w:pPr>
        <w:pStyle w:val="EMBodytext"/>
        <w:spacing w:line="360" w:lineRule="auto"/>
        <w:ind w:left="0"/>
        <w:rPr>
          <w:rFonts w:asciiTheme="majorHAnsi" w:eastAsiaTheme="minorHAnsi" w:hAnsiTheme="majorHAnsi" w:cstheme="majorHAnsi"/>
          <w:color w:val="7F7F7F" w:themeColor="text1" w:themeTint="80"/>
          <w:kern w:val="20"/>
          <w:sz w:val="22"/>
          <w:szCs w:val="22"/>
          <w:lang w:val="fr-FR" w:eastAsia="en-US"/>
        </w:rPr>
      </w:pPr>
      <w:r w:rsidRPr="00E72BA3">
        <w:rPr>
          <w:rFonts w:asciiTheme="majorHAnsi" w:eastAsiaTheme="minorHAnsi" w:hAnsiTheme="majorHAnsi" w:cstheme="majorHAnsi"/>
          <w:color w:val="7F7F7F" w:themeColor="text1" w:themeTint="80"/>
          <w:kern w:val="20"/>
          <w:sz w:val="22"/>
          <w:szCs w:val="22"/>
          <w:lang w:val="fr-FR" w:eastAsia="en-US"/>
        </w:rPr>
        <w:t>Je soussigné ……</w:t>
      </w:r>
      <w:proofErr w:type="gramStart"/>
      <w:r w:rsidRPr="00E72BA3">
        <w:rPr>
          <w:rFonts w:asciiTheme="majorHAnsi" w:eastAsiaTheme="minorHAnsi" w:hAnsiTheme="majorHAnsi" w:cstheme="majorHAnsi"/>
          <w:color w:val="7F7F7F" w:themeColor="text1" w:themeTint="80"/>
          <w:kern w:val="20"/>
          <w:sz w:val="22"/>
          <w:szCs w:val="22"/>
          <w:lang w:val="fr-FR" w:eastAsia="en-US"/>
        </w:rPr>
        <w:t>…….</w:t>
      </w:r>
      <w:proofErr w:type="gramEnd"/>
      <w:r w:rsidRPr="00E72BA3">
        <w:rPr>
          <w:rFonts w:asciiTheme="majorHAnsi" w:eastAsiaTheme="minorHAnsi" w:hAnsiTheme="majorHAnsi" w:cstheme="majorHAnsi"/>
          <w:color w:val="7F7F7F" w:themeColor="text1" w:themeTint="80"/>
          <w:kern w:val="20"/>
          <w:sz w:val="22"/>
          <w:szCs w:val="22"/>
          <w:lang w:val="fr-FR" w:eastAsia="en-US"/>
        </w:rPr>
        <w:t>.…..………….……., physicien référent, certifie que ………………………….……  a acquis les compétences décrites sur cette fiche.</w:t>
      </w:r>
    </w:p>
    <w:p w14:paraId="21B25B1A" w14:textId="77777777" w:rsidR="00E72BA3" w:rsidRPr="00E72BA3" w:rsidRDefault="00E72BA3" w:rsidP="00E72BA3">
      <w:pPr>
        <w:pStyle w:val="EMBodytext"/>
        <w:ind w:left="0"/>
        <w:jc w:val="left"/>
        <w:rPr>
          <w:rFonts w:asciiTheme="majorHAnsi" w:eastAsiaTheme="minorHAnsi" w:hAnsiTheme="majorHAnsi" w:cstheme="majorHAnsi"/>
          <w:color w:val="7F7F7F" w:themeColor="text1" w:themeTint="80"/>
          <w:kern w:val="20"/>
          <w:sz w:val="22"/>
          <w:szCs w:val="22"/>
          <w:lang w:val="fr-FR" w:eastAsia="en-US"/>
        </w:rPr>
      </w:pPr>
      <w:r w:rsidRPr="00E72BA3">
        <w:rPr>
          <w:rFonts w:asciiTheme="majorHAnsi" w:eastAsiaTheme="minorHAnsi" w:hAnsiTheme="majorHAnsi" w:cstheme="majorHAnsi"/>
          <w:color w:val="7F7F7F" w:themeColor="text1" w:themeTint="80"/>
          <w:kern w:val="20"/>
          <w:sz w:val="22"/>
          <w:szCs w:val="22"/>
          <w:lang w:val="fr-FR" w:eastAsia="en-US"/>
        </w:rPr>
        <w:t>Fait   à  …………………………………………….…… le  ……………………..…………………       Signature : ………………………………………..</w:t>
      </w:r>
    </w:p>
    <w:p w14:paraId="525DC7C4" w14:textId="77777777" w:rsidR="00E72BA3" w:rsidRPr="00E72BA3" w:rsidRDefault="00E72BA3" w:rsidP="00E72BA3">
      <w:pPr>
        <w:pStyle w:val="EMBodytext"/>
        <w:rPr>
          <w:rFonts w:asciiTheme="majorHAnsi" w:eastAsiaTheme="minorHAnsi" w:hAnsiTheme="majorHAnsi" w:cstheme="majorHAnsi"/>
          <w:color w:val="7F7F7F" w:themeColor="text1" w:themeTint="80"/>
          <w:kern w:val="20"/>
          <w:sz w:val="22"/>
          <w:szCs w:val="22"/>
          <w:lang w:val="fr-FR" w:eastAsia="en-US"/>
        </w:rPr>
      </w:pPr>
    </w:p>
    <w:p w14:paraId="72C58371" w14:textId="77777777" w:rsidR="00E72BA3" w:rsidRPr="00E72BA3" w:rsidRDefault="00E72BA3" w:rsidP="00E72BA3">
      <w:pPr>
        <w:pBdr>
          <w:top w:val="single" w:sz="4" w:space="1" w:color="auto"/>
        </w:pBdr>
        <w:jc w:val="both"/>
        <w:rPr>
          <w:rFonts w:ascii="Arial" w:hAnsi="Arial" w:cs="Arial"/>
          <w:color w:val="7F7F7F" w:themeColor="text1" w:themeTint="80"/>
          <w:sz w:val="16"/>
        </w:rPr>
      </w:pPr>
    </w:p>
    <w:p w14:paraId="1AA08DFA" w14:textId="77777777" w:rsidR="00E72BA3" w:rsidRPr="00E72BA3" w:rsidRDefault="00E72BA3">
      <w:pPr>
        <w:rPr>
          <w:color w:val="7F7F7F" w:themeColor="text1" w:themeTint="80"/>
        </w:rPr>
      </w:pPr>
    </w:p>
    <w:sectPr w:rsidR="00E72BA3" w:rsidRPr="00E72BA3" w:rsidSect="009F32D0">
      <w:footerReference w:type="default" r:id="rId12"/>
      <w:headerReference w:type="first" r:id="rId13"/>
      <w:footerReference w:type="first" r:id="rId14"/>
      <w:pgSz w:w="12240" w:h="15840" w:code="1"/>
      <w:pgMar w:top="1276" w:right="1080" w:bottom="1080" w:left="1080" w:header="9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8DFAD8" w14:textId="77777777" w:rsidR="00133926" w:rsidRPr="000F33F9" w:rsidRDefault="00133926" w:rsidP="000F33F9">
      <w:r>
        <w:separator/>
      </w:r>
    </w:p>
  </w:endnote>
  <w:endnote w:type="continuationSeparator" w:id="0">
    <w:p w14:paraId="7FEA4100" w14:textId="77777777" w:rsidR="00133926" w:rsidRPr="000F33F9" w:rsidRDefault="00133926" w:rsidP="000F3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hAnsiTheme="majorHAnsi" w:cstheme="majorHAnsi"/>
      </w:rPr>
      <w:id w:val="-589613818"/>
      <w:docPartObj>
        <w:docPartGallery w:val="Page Numbers (Bottom of Page)"/>
        <w:docPartUnique/>
      </w:docPartObj>
    </w:sdtPr>
    <w:sdtEndPr/>
    <w:sdtContent>
      <w:p w14:paraId="423A295F" w14:textId="60295175" w:rsidR="00E90D76" w:rsidRPr="00E90D76" w:rsidRDefault="00A951D3" w:rsidP="00E90D76">
        <w:pPr>
          <w:pStyle w:val="Pieddepage"/>
          <w:rPr>
            <w:rFonts w:asciiTheme="majorHAnsi" w:hAnsiTheme="majorHAnsi" w:cstheme="majorHAnsi"/>
          </w:rPr>
        </w:pPr>
        <w:r>
          <w:rPr>
            <w:rFonts w:asciiTheme="majorHAnsi" w:hAnsiTheme="majorHAnsi" w:cstheme="majorHAnsi"/>
          </w:rPr>
          <w:fldChar w:fldCharType="begin"/>
        </w:r>
        <w:r>
          <w:rPr>
            <w:rFonts w:asciiTheme="majorHAnsi" w:hAnsiTheme="majorHAnsi" w:cs="Times New Roman"/>
          </w:rPr>
          <w:instrText xml:space="preserve"> FILENAME \* MERGEFORMAT </w:instrText>
        </w:r>
        <w:r>
          <w:rPr>
            <w:rFonts w:asciiTheme="majorHAnsi" w:hAnsiTheme="majorHAnsi" w:cstheme="majorHAnsi"/>
          </w:rPr>
          <w:fldChar w:fldCharType="separate"/>
        </w:r>
        <w:r w:rsidR="00E72BA3">
          <w:rPr>
            <w:rFonts w:asciiTheme="majorHAnsi" w:hAnsiTheme="majorHAnsi" w:cs="Times New Roman"/>
            <w:noProof/>
          </w:rPr>
          <w:t>RT_10_Compétence_FusionImage_v2.docx</w:t>
        </w:r>
        <w:r>
          <w:rPr>
            <w:rFonts w:asciiTheme="majorHAnsi" w:hAnsiTheme="majorHAnsi" w:cstheme="majorHAnsi"/>
          </w:rPr>
          <w:fldChar w:fldCharType="end"/>
        </w:r>
        <w:r w:rsidR="00E90D76" w:rsidRPr="00E90D76">
          <w:rPr>
            <w:rFonts w:asciiTheme="majorHAnsi" w:hAnsiTheme="majorHAnsi" w:cstheme="majorHAnsi"/>
          </w:rPr>
          <w:tab/>
        </w:r>
        <w:r w:rsidR="00E90D76" w:rsidRPr="00E90D76">
          <w:rPr>
            <w:rFonts w:asciiTheme="majorHAnsi" w:hAnsiTheme="majorHAnsi" w:cstheme="majorHAnsi"/>
          </w:rPr>
          <w:tab/>
        </w:r>
        <w:r w:rsidR="00E90D76" w:rsidRPr="00E90D76">
          <w:rPr>
            <w:rFonts w:asciiTheme="majorHAnsi" w:hAnsiTheme="majorHAnsi" w:cstheme="majorHAnsi"/>
          </w:rPr>
          <w:tab/>
        </w:r>
        <w:r w:rsidR="00E90D76" w:rsidRPr="00E90D76">
          <w:rPr>
            <w:rFonts w:asciiTheme="majorHAnsi" w:hAnsiTheme="majorHAnsi" w:cstheme="majorHAnsi"/>
          </w:rPr>
          <w:tab/>
        </w:r>
        <w:r w:rsidR="00E90D76" w:rsidRPr="00E90D76">
          <w:rPr>
            <w:rFonts w:asciiTheme="majorHAnsi" w:hAnsiTheme="majorHAnsi" w:cstheme="majorHAnsi"/>
          </w:rPr>
          <w:tab/>
        </w:r>
        <w:r w:rsidR="00E90D76" w:rsidRPr="00E90D76">
          <w:rPr>
            <w:rFonts w:asciiTheme="majorHAnsi" w:hAnsiTheme="majorHAnsi" w:cstheme="majorHAnsi"/>
          </w:rPr>
          <w:tab/>
        </w:r>
        <w:r w:rsidR="00E90D76" w:rsidRPr="00E90D76">
          <w:rPr>
            <w:rFonts w:asciiTheme="majorHAnsi" w:hAnsiTheme="majorHAnsi" w:cstheme="majorHAnsi"/>
          </w:rPr>
          <w:tab/>
        </w:r>
        <w:r w:rsidR="00E90D76" w:rsidRPr="00E90D76">
          <w:rPr>
            <w:rFonts w:asciiTheme="majorHAnsi" w:hAnsiTheme="majorHAnsi" w:cstheme="majorHAnsi"/>
          </w:rPr>
          <w:tab/>
        </w:r>
        <w:r w:rsidR="00E90D76" w:rsidRPr="00E90D76">
          <w:rPr>
            <w:rFonts w:asciiTheme="majorHAnsi" w:hAnsiTheme="majorHAnsi" w:cstheme="majorHAnsi"/>
          </w:rPr>
          <w:tab/>
        </w:r>
        <w:r w:rsidR="00E90D76" w:rsidRPr="00E90D76">
          <w:rPr>
            <w:rFonts w:asciiTheme="majorHAnsi" w:hAnsiTheme="majorHAnsi" w:cstheme="majorHAnsi"/>
          </w:rPr>
          <w:fldChar w:fldCharType="begin"/>
        </w:r>
        <w:r w:rsidR="00E90D76" w:rsidRPr="00E90D76">
          <w:rPr>
            <w:rFonts w:asciiTheme="majorHAnsi" w:hAnsiTheme="majorHAnsi" w:cstheme="majorHAnsi"/>
          </w:rPr>
          <w:instrText>PAGE   \* MERGEFORMAT</w:instrText>
        </w:r>
        <w:r w:rsidR="00E90D76" w:rsidRPr="00E90D76">
          <w:rPr>
            <w:rFonts w:asciiTheme="majorHAnsi" w:hAnsiTheme="majorHAnsi" w:cstheme="majorHAnsi"/>
          </w:rPr>
          <w:fldChar w:fldCharType="separate"/>
        </w:r>
        <w:r w:rsidR="007C4BD0">
          <w:rPr>
            <w:rFonts w:asciiTheme="majorHAnsi" w:hAnsiTheme="majorHAnsi" w:cstheme="majorHAnsi"/>
            <w:noProof/>
          </w:rPr>
          <w:t>3</w:t>
        </w:r>
        <w:r w:rsidR="00E90D76" w:rsidRPr="00E90D76">
          <w:rPr>
            <w:rFonts w:asciiTheme="majorHAnsi" w:hAnsiTheme="majorHAnsi" w:cstheme="majorHAnsi"/>
          </w:rPr>
          <w:fldChar w:fldCharType="end"/>
        </w:r>
      </w:p>
    </w:sdtContent>
  </w:sdt>
  <w:p w14:paraId="4C51F9B4" w14:textId="77777777" w:rsidR="009F32D0" w:rsidRPr="00E90D76" w:rsidRDefault="009F32D0" w:rsidP="0086431F">
    <w:pPr>
      <w:pStyle w:val="Pieddepage"/>
      <w:ind w:firstLine="720"/>
      <w:rPr>
        <w:rFonts w:asciiTheme="majorHAnsi" w:hAnsiTheme="majorHAnsi" w:cs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hAnsiTheme="majorHAnsi" w:cstheme="majorHAnsi"/>
      </w:rPr>
      <w:id w:val="1457298900"/>
      <w:docPartObj>
        <w:docPartGallery w:val="Page Numbers (Bottom of Page)"/>
        <w:docPartUnique/>
      </w:docPartObj>
    </w:sdtPr>
    <w:sdtEndPr/>
    <w:sdtContent>
      <w:p w14:paraId="18FAEBDD" w14:textId="45E93C0A" w:rsidR="009F32D0" w:rsidRPr="0086431F" w:rsidRDefault="0086431F" w:rsidP="009F32D0">
        <w:pPr>
          <w:pStyle w:val="Pieddepage"/>
          <w:rPr>
            <w:rFonts w:asciiTheme="majorHAnsi" w:hAnsiTheme="majorHAnsi" w:cstheme="majorHAnsi"/>
            <w:lang w:val="it-IT"/>
          </w:rPr>
        </w:pPr>
        <w:r>
          <w:rPr>
            <w:rFonts w:asciiTheme="majorHAnsi" w:hAnsiTheme="majorHAnsi" w:cstheme="majorHAnsi"/>
          </w:rPr>
          <w:fldChar w:fldCharType="begin"/>
        </w:r>
        <w:r>
          <w:rPr>
            <w:rFonts w:asciiTheme="majorHAnsi" w:hAnsiTheme="majorHAnsi" w:cs="Times New Roman"/>
          </w:rPr>
          <w:instrText xml:space="preserve"> FILENAME \* MERGEFORMAT </w:instrText>
        </w:r>
        <w:r>
          <w:rPr>
            <w:rFonts w:asciiTheme="majorHAnsi" w:hAnsiTheme="majorHAnsi" w:cstheme="majorHAnsi"/>
          </w:rPr>
          <w:fldChar w:fldCharType="separate"/>
        </w:r>
        <w:r w:rsidR="00E72BA3">
          <w:rPr>
            <w:rFonts w:asciiTheme="majorHAnsi" w:hAnsiTheme="majorHAnsi" w:cs="Times New Roman"/>
            <w:noProof/>
          </w:rPr>
          <w:t>RT_10_Compétence_FusionImage_v2.docx</w:t>
        </w:r>
        <w:r>
          <w:rPr>
            <w:rFonts w:asciiTheme="majorHAnsi" w:hAnsiTheme="majorHAnsi" w:cstheme="majorHAnsi"/>
          </w:rPr>
          <w:fldChar w:fldCharType="end"/>
        </w:r>
        <w:r w:rsidRPr="00E90D76">
          <w:rPr>
            <w:rFonts w:asciiTheme="majorHAnsi" w:hAnsiTheme="majorHAnsi" w:cstheme="majorHAnsi"/>
          </w:rPr>
          <w:tab/>
        </w:r>
        <w:r w:rsidR="00140C84">
          <w:rPr>
            <w:rFonts w:asciiTheme="majorHAnsi" w:hAnsiTheme="majorHAnsi" w:cstheme="majorHAnsi"/>
            <w:lang w:val="it-IT"/>
          </w:rPr>
          <w:tab/>
        </w:r>
        <w:r w:rsidR="00140C84">
          <w:rPr>
            <w:rFonts w:asciiTheme="majorHAnsi" w:hAnsiTheme="majorHAnsi" w:cstheme="majorHAnsi"/>
            <w:lang w:val="it-IT"/>
          </w:rPr>
          <w:tab/>
        </w:r>
        <w:r w:rsidR="00140C84">
          <w:rPr>
            <w:rFonts w:asciiTheme="majorHAnsi" w:hAnsiTheme="majorHAnsi" w:cstheme="majorHAnsi"/>
            <w:lang w:val="it-IT"/>
          </w:rPr>
          <w:tab/>
        </w:r>
        <w:r w:rsidR="00140C84">
          <w:rPr>
            <w:rFonts w:asciiTheme="majorHAnsi" w:hAnsiTheme="majorHAnsi" w:cstheme="majorHAnsi"/>
            <w:lang w:val="it-IT"/>
          </w:rPr>
          <w:tab/>
        </w:r>
        <w:r w:rsidR="00140C84">
          <w:rPr>
            <w:rFonts w:asciiTheme="majorHAnsi" w:hAnsiTheme="majorHAnsi" w:cstheme="majorHAnsi"/>
            <w:lang w:val="it-IT"/>
          </w:rPr>
          <w:tab/>
        </w:r>
        <w:r w:rsidR="00140C84">
          <w:rPr>
            <w:rFonts w:asciiTheme="majorHAnsi" w:hAnsiTheme="majorHAnsi" w:cstheme="majorHAnsi"/>
            <w:lang w:val="it-IT"/>
          </w:rPr>
          <w:tab/>
        </w:r>
        <w:r w:rsidR="00140C84">
          <w:rPr>
            <w:rFonts w:asciiTheme="majorHAnsi" w:hAnsiTheme="majorHAnsi" w:cstheme="majorHAnsi"/>
            <w:lang w:val="it-IT"/>
          </w:rPr>
          <w:tab/>
        </w:r>
        <w:r w:rsidR="00140C84">
          <w:rPr>
            <w:rFonts w:asciiTheme="majorHAnsi" w:hAnsiTheme="majorHAnsi" w:cstheme="majorHAnsi"/>
            <w:lang w:val="it-IT"/>
          </w:rPr>
          <w:tab/>
        </w:r>
        <w:r w:rsidR="009F32D0" w:rsidRPr="009F32D0">
          <w:rPr>
            <w:rFonts w:asciiTheme="majorHAnsi" w:hAnsiTheme="majorHAnsi" w:cstheme="majorHAnsi"/>
          </w:rPr>
          <w:fldChar w:fldCharType="begin"/>
        </w:r>
        <w:r w:rsidR="009F32D0" w:rsidRPr="0086431F">
          <w:rPr>
            <w:rFonts w:asciiTheme="majorHAnsi" w:hAnsiTheme="majorHAnsi" w:cstheme="majorHAnsi"/>
            <w:lang w:val="it-IT"/>
          </w:rPr>
          <w:instrText>PAGE   \* MERGEFORMAT</w:instrText>
        </w:r>
        <w:r w:rsidR="009F32D0" w:rsidRPr="009F32D0">
          <w:rPr>
            <w:rFonts w:asciiTheme="majorHAnsi" w:hAnsiTheme="majorHAnsi" w:cstheme="majorHAnsi"/>
          </w:rPr>
          <w:fldChar w:fldCharType="separate"/>
        </w:r>
        <w:r w:rsidR="007C4BD0">
          <w:rPr>
            <w:rFonts w:asciiTheme="majorHAnsi" w:hAnsiTheme="majorHAnsi" w:cstheme="majorHAnsi"/>
            <w:noProof/>
            <w:lang w:val="it-IT"/>
          </w:rPr>
          <w:t>1</w:t>
        </w:r>
        <w:r w:rsidR="009F32D0" w:rsidRPr="009F32D0">
          <w:rPr>
            <w:rFonts w:asciiTheme="majorHAnsi" w:hAnsiTheme="majorHAnsi" w:cstheme="majorHAnsi"/>
          </w:rPr>
          <w:fldChar w:fldCharType="end"/>
        </w:r>
      </w:p>
    </w:sdtContent>
  </w:sdt>
  <w:p w14:paraId="6D373BFF" w14:textId="77777777" w:rsidR="009F32D0" w:rsidRPr="0086431F" w:rsidRDefault="009F32D0">
    <w:pPr>
      <w:pStyle w:val="Pieddepage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0797C9" w14:textId="77777777" w:rsidR="00133926" w:rsidRPr="000F33F9" w:rsidRDefault="00133926" w:rsidP="000F33F9">
      <w:r>
        <w:separator/>
      </w:r>
    </w:p>
  </w:footnote>
  <w:footnote w:type="continuationSeparator" w:id="0">
    <w:p w14:paraId="75449C0B" w14:textId="77777777" w:rsidR="00133926" w:rsidRPr="000F33F9" w:rsidRDefault="00133926" w:rsidP="000F3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00" w:type="pct"/>
      <w:tblLook w:val="04A0" w:firstRow="1" w:lastRow="0" w:firstColumn="1" w:lastColumn="0" w:noHBand="0" w:noVBand="1"/>
    </w:tblPr>
    <w:tblGrid>
      <w:gridCol w:w="5246"/>
      <w:gridCol w:w="5036"/>
    </w:tblGrid>
    <w:tr w:rsidR="00AE3151" w:rsidRPr="00AE3151" w14:paraId="2080696D" w14:textId="77777777" w:rsidTr="00051D96">
      <w:tc>
        <w:tcPr>
          <w:tcW w:w="5245" w:type="dxa"/>
        </w:tcPr>
        <w:p w14:paraId="18DD3EF2" w14:textId="77777777" w:rsidR="00AE3151" w:rsidRPr="00051D96" w:rsidRDefault="00051D96" w:rsidP="00AE3151">
          <w:pPr>
            <w:rPr>
              <w:rFonts w:asciiTheme="majorHAnsi" w:hAnsiTheme="majorHAnsi" w:cstheme="majorHAnsi"/>
            </w:rPr>
          </w:pPr>
          <w:r w:rsidRPr="00051D96">
            <w:rPr>
              <w:rFonts w:asciiTheme="majorHAnsi" w:hAnsiTheme="majorHAnsi" w:cstheme="majorHAnsi"/>
            </w:rPr>
            <w:t>Formation DQPRM</w:t>
          </w:r>
        </w:p>
        <w:p w14:paraId="7AC48FF8" w14:textId="5E9738EC" w:rsidR="00AE3151" w:rsidRPr="00051D96" w:rsidRDefault="00AE3151" w:rsidP="00051D96">
          <w:pPr>
            <w:rPr>
              <w:rFonts w:asciiTheme="majorHAnsi" w:hAnsiTheme="majorHAnsi" w:cstheme="majorHAnsi"/>
            </w:rPr>
          </w:pPr>
        </w:p>
      </w:tc>
      <w:tc>
        <w:tcPr>
          <w:tcW w:w="5036" w:type="dxa"/>
        </w:tcPr>
        <w:p w14:paraId="61D416ED" w14:textId="175B88DD" w:rsidR="00AE3151" w:rsidRPr="00AE3151" w:rsidRDefault="00AE3151" w:rsidP="00AE3151">
          <w:pPr>
            <w:pStyle w:val="En-tte"/>
          </w:pPr>
        </w:p>
      </w:tc>
    </w:tr>
  </w:tbl>
  <w:p w14:paraId="79594094" w14:textId="77777777" w:rsidR="00AE3151" w:rsidRPr="00051D96" w:rsidRDefault="00051D96" w:rsidP="00051D96">
    <w:pPr>
      <w:pStyle w:val="En-tte"/>
      <w:jc w:val="center"/>
      <w:rPr>
        <w:rFonts w:asciiTheme="majorHAnsi" w:hAnsiTheme="majorHAnsi" w:cstheme="majorHAnsi"/>
        <w:b/>
        <w:sz w:val="32"/>
        <w:szCs w:val="32"/>
      </w:rPr>
    </w:pPr>
    <w:r w:rsidRPr="00051D96">
      <w:rPr>
        <w:rFonts w:asciiTheme="majorHAnsi" w:hAnsiTheme="majorHAnsi" w:cstheme="majorHAnsi"/>
        <w:b/>
        <w:sz w:val="32"/>
        <w:szCs w:val="32"/>
      </w:rPr>
      <w:t>Fiche d’activité</w:t>
    </w:r>
    <w:r w:rsidR="004B61FA">
      <w:rPr>
        <w:rFonts w:asciiTheme="majorHAnsi" w:hAnsiTheme="majorHAnsi" w:cstheme="majorHAnsi"/>
        <w:b/>
        <w:sz w:val="32"/>
        <w:szCs w:val="32"/>
      </w:rPr>
      <w:t xml:space="preserve"> RT_</w:t>
    </w:r>
    <w:r>
      <w:rPr>
        <w:rFonts w:asciiTheme="majorHAnsi" w:hAnsiTheme="majorHAnsi" w:cstheme="majorHAnsi"/>
        <w:b/>
        <w:sz w:val="32"/>
        <w:szCs w:val="32"/>
      </w:rPr>
      <w:t>1</w:t>
    </w:r>
    <w:r w:rsidR="004B61FA">
      <w:rPr>
        <w:rFonts w:asciiTheme="majorHAnsi" w:hAnsiTheme="majorHAnsi" w:cstheme="majorHAnsi"/>
        <w:b/>
        <w:sz w:val="32"/>
        <w:szCs w:val="32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46D7F"/>
    <w:multiLevelType w:val="hybridMultilevel"/>
    <w:tmpl w:val="4B6A97AC"/>
    <w:lvl w:ilvl="0" w:tplc="6BBEED5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removePersonalInformation/>
  <w:removeDateAndTime/>
  <w:proofState w:spelling="clean" w:grammar="clean"/>
  <w:attachedTemplate r:id="rId1"/>
  <w:documentProtection w:edit="readOnly" w:formatting="1" w:enforcement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D96"/>
    <w:rsid w:val="00051D96"/>
    <w:rsid w:val="00075B9E"/>
    <w:rsid w:val="000B5680"/>
    <w:rsid w:val="000D31D3"/>
    <w:rsid w:val="000F33F9"/>
    <w:rsid w:val="00133926"/>
    <w:rsid w:val="00140C84"/>
    <w:rsid w:val="00161F7C"/>
    <w:rsid w:val="00261356"/>
    <w:rsid w:val="002C7EE5"/>
    <w:rsid w:val="00361F76"/>
    <w:rsid w:val="00383343"/>
    <w:rsid w:val="003A686F"/>
    <w:rsid w:val="003C7F9E"/>
    <w:rsid w:val="004511BD"/>
    <w:rsid w:val="004B61FA"/>
    <w:rsid w:val="005361B4"/>
    <w:rsid w:val="005D5734"/>
    <w:rsid w:val="00694CFA"/>
    <w:rsid w:val="007359F6"/>
    <w:rsid w:val="007A7051"/>
    <w:rsid w:val="007C4BD0"/>
    <w:rsid w:val="0081325C"/>
    <w:rsid w:val="0086431F"/>
    <w:rsid w:val="008B2F94"/>
    <w:rsid w:val="008B5AD5"/>
    <w:rsid w:val="008E09EE"/>
    <w:rsid w:val="009878A0"/>
    <w:rsid w:val="009E239A"/>
    <w:rsid w:val="009F32D0"/>
    <w:rsid w:val="00A16161"/>
    <w:rsid w:val="00A75947"/>
    <w:rsid w:val="00A951D3"/>
    <w:rsid w:val="00AD21DE"/>
    <w:rsid w:val="00AD5B20"/>
    <w:rsid w:val="00AE3151"/>
    <w:rsid w:val="00B563AC"/>
    <w:rsid w:val="00BD40FE"/>
    <w:rsid w:val="00CD5283"/>
    <w:rsid w:val="00D947C3"/>
    <w:rsid w:val="00E17AB1"/>
    <w:rsid w:val="00E51227"/>
    <w:rsid w:val="00E72BA3"/>
    <w:rsid w:val="00E87161"/>
    <w:rsid w:val="00E90D76"/>
    <w:rsid w:val="00F216F4"/>
    <w:rsid w:val="00F31C4B"/>
    <w:rsid w:val="00F7015F"/>
    <w:rsid w:val="00F9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89922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D96"/>
    <w:rPr>
      <w:kern w:val="20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D947C3"/>
    <w:pPr>
      <w:tabs>
        <w:tab w:val="center" w:pos="4680"/>
        <w:tab w:val="right" w:pos="9360"/>
      </w:tabs>
      <w:jc w:val="right"/>
    </w:pPr>
  </w:style>
  <w:style w:type="character" w:customStyle="1" w:styleId="En-tteCar">
    <w:name w:val="En-tête Car"/>
    <w:basedOn w:val="Policepardfaut"/>
    <w:link w:val="En-tte"/>
    <w:uiPriority w:val="99"/>
    <w:rsid w:val="00D947C3"/>
    <w:rPr>
      <w:kern w:val="20"/>
    </w:rPr>
  </w:style>
  <w:style w:type="paragraph" w:styleId="Pieddepage">
    <w:name w:val="footer"/>
    <w:basedOn w:val="Normal"/>
    <w:link w:val="PieddepageCar"/>
    <w:unhideWhenUsed/>
    <w:rsid w:val="00D947C3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PieddepageCar">
    <w:name w:val="Pied de page Car"/>
    <w:basedOn w:val="Policepardfaut"/>
    <w:link w:val="Pieddepage"/>
    <w:uiPriority w:val="99"/>
    <w:rsid w:val="00D947C3"/>
    <w:rPr>
      <w:kern w:val="20"/>
    </w:rPr>
  </w:style>
  <w:style w:type="paragraph" w:styleId="Sansinterligne">
    <w:name w:val="No Spacing"/>
    <w:link w:val="SansinterligneCar"/>
    <w:uiPriority w:val="1"/>
    <w:qFormat/>
    <w:rsid w:val="00D947C3"/>
    <w:pPr>
      <w:spacing w:before="0" w:after="0"/>
    </w:pPr>
    <w:rPr>
      <w:szCs w:val="4"/>
    </w:rPr>
  </w:style>
  <w:style w:type="character" w:styleId="lev">
    <w:name w:val="Strong"/>
    <w:basedOn w:val="Policepardfaut"/>
    <w:uiPriority w:val="1"/>
    <w:unhideWhenUsed/>
    <w:qFormat/>
    <w:rsid w:val="00D947C3"/>
    <w:rPr>
      <w:b/>
      <w:bCs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947C3"/>
    <w:rPr>
      <w:szCs w:val="4"/>
    </w:rPr>
  </w:style>
  <w:style w:type="table" w:styleId="Grilledutableau">
    <w:name w:val="Table Grid"/>
    <w:basedOn w:val="TableauNormal"/>
    <w:uiPriority w:val="59"/>
    <w:rsid w:val="00D947C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D947C3"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947C3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Textedelespacerserv">
    <w:name w:val="Placeholder Text"/>
    <w:basedOn w:val="Policepardfaut"/>
    <w:uiPriority w:val="99"/>
    <w:semiHidden/>
    <w:rsid w:val="00D947C3"/>
    <w:rPr>
      <w:color w:val="808080"/>
    </w:rPr>
  </w:style>
  <w:style w:type="paragraph" w:styleId="Formuledepolitesse">
    <w:name w:val="Closing"/>
    <w:basedOn w:val="Normal"/>
    <w:link w:val="FormuledepolitesseCar"/>
    <w:uiPriority w:val="99"/>
    <w:unhideWhenUsed/>
    <w:rsid w:val="00D947C3"/>
    <w:pPr>
      <w:spacing w:before="600" w:after="8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rsid w:val="00D947C3"/>
    <w:rPr>
      <w:kern w:val="20"/>
    </w:rPr>
  </w:style>
  <w:style w:type="paragraph" w:customStyle="1" w:styleId="En-ttedetableau">
    <w:name w:val="En-tête de tableau"/>
    <w:basedOn w:val="Normal"/>
    <w:qFormat/>
    <w:rsid w:val="00D947C3"/>
    <w:rPr>
      <w:rFonts w:asciiTheme="majorHAnsi" w:hAnsiTheme="majorHAnsi" w:cstheme="majorHAnsi"/>
      <w:caps/>
      <w:color w:val="7E97AD" w:themeColor="accent1"/>
    </w:rPr>
  </w:style>
  <w:style w:type="table" w:customStyle="1" w:styleId="InvoiceTable">
    <w:name w:val="Invoice Table"/>
    <w:basedOn w:val="TableauNormal"/>
    <w:uiPriority w:val="99"/>
    <w:rsid w:val="00D947C3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F7015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015F"/>
    <w:rPr>
      <w:rFonts w:ascii="Tahoma" w:hAnsi="Tahoma" w:cs="Tahoma"/>
      <w:kern w:val="20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616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6161"/>
  </w:style>
  <w:style w:type="character" w:customStyle="1" w:styleId="CommentaireCar">
    <w:name w:val="Commentaire Car"/>
    <w:basedOn w:val="Policepardfaut"/>
    <w:link w:val="Commentaire"/>
    <w:uiPriority w:val="99"/>
    <w:semiHidden/>
    <w:rsid w:val="00A16161"/>
    <w:rPr>
      <w:kern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616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6161"/>
    <w:rPr>
      <w:b/>
      <w:bCs/>
      <w:kern w:val="20"/>
      <w:lang w:val="fr-FR"/>
    </w:rPr>
  </w:style>
  <w:style w:type="paragraph" w:customStyle="1" w:styleId="EMBodytext">
    <w:name w:val="EM Bodytext"/>
    <w:basedOn w:val="Normal"/>
    <w:rsid w:val="00E72BA3"/>
    <w:pPr>
      <w:autoSpaceDE w:val="0"/>
      <w:autoSpaceDN w:val="0"/>
      <w:adjustRightInd w:val="0"/>
      <w:spacing w:before="0" w:after="0"/>
      <w:ind w:left="567"/>
      <w:jc w:val="both"/>
    </w:pPr>
    <w:rPr>
      <w:rFonts w:ascii="Arial" w:eastAsia="Times New Roman" w:hAnsi="Arial" w:cs="Times New Roman"/>
      <w:color w:val="auto"/>
      <w:kern w:val="0"/>
      <w:sz w:val="24"/>
      <w:lang w:val="en-GB" w:eastAsia="fr-FR"/>
    </w:rPr>
  </w:style>
  <w:style w:type="paragraph" w:customStyle="1" w:styleId="EMNextTitle11">
    <w:name w:val="EM Next Title 1.1"/>
    <w:basedOn w:val="Normal"/>
    <w:rsid w:val="00E72BA3"/>
    <w:pPr>
      <w:tabs>
        <w:tab w:val="left" w:pos="567"/>
      </w:tabs>
      <w:autoSpaceDE w:val="0"/>
      <w:autoSpaceDN w:val="0"/>
      <w:adjustRightInd w:val="0"/>
      <w:spacing w:before="480" w:after="240"/>
      <w:ind w:left="567" w:hanging="567"/>
    </w:pPr>
    <w:rPr>
      <w:rFonts w:ascii="Arial" w:eastAsia="Times New Roman" w:hAnsi="Arial" w:cs="Arial"/>
      <w:b/>
      <w:bCs/>
      <w:color w:val="auto"/>
      <w:kern w:val="0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OUE\AppData\Roaming\Microsoft\Templates\Facture%20(intemporell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7E"/>
    <w:rsid w:val="00051D8D"/>
    <w:rsid w:val="004C4FA1"/>
    <w:rsid w:val="00520D7E"/>
    <w:rsid w:val="007B1E1B"/>
    <w:rsid w:val="009A1F07"/>
    <w:rsid w:val="00C928CF"/>
    <w:rsid w:val="00CB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552D8FAC8EB4C4D992AFB3B5E159997">
    <w:name w:val="9552D8FAC8EB4C4D992AFB3B5E159997"/>
  </w:style>
  <w:style w:type="paragraph" w:customStyle="1" w:styleId="71A420C6E631488E966FE44D35C9FE8C">
    <w:name w:val="71A420C6E631488E966FE44D35C9FE8C"/>
  </w:style>
  <w:style w:type="paragraph" w:customStyle="1" w:styleId="04C48277E8344AB499847115A4EF251C">
    <w:name w:val="04C48277E8344AB499847115A4EF251C"/>
  </w:style>
  <w:style w:type="paragraph" w:customStyle="1" w:styleId="A63DF9F1F523423E853874D9D6B5D911">
    <w:name w:val="A63DF9F1F523423E853874D9D6B5D911"/>
  </w:style>
  <w:style w:type="paragraph" w:customStyle="1" w:styleId="D901F9F85B2641B99A5B6A617101F3F5">
    <w:name w:val="D901F9F85B2641B99A5B6A617101F3F5"/>
  </w:style>
  <w:style w:type="paragraph" w:customStyle="1" w:styleId="69F22012D1664373AE0AFD0AB5F47C7C">
    <w:name w:val="69F22012D1664373AE0AFD0AB5F47C7C"/>
  </w:style>
  <w:style w:type="paragraph" w:customStyle="1" w:styleId="18FC2D8759ED4F4CB06E8ECA0E2946BC">
    <w:name w:val="18FC2D8759ED4F4CB06E8ECA0E2946BC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9FE33A05C7A5488BB95426CB0FC898DA">
    <w:name w:val="9FE33A05C7A5488BB95426CB0FC898DA"/>
  </w:style>
  <w:style w:type="paragraph" w:customStyle="1" w:styleId="07797F7FCC0C4A68B2E25C18B046129B">
    <w:name w:val="07797F7FCC0C4A68B2E25C18B046129B"/>
    <w:rsid w:val="00520D7E"/>
  </w:style>
  <w:style w:type="paragraph" w:customStyle="1" w:styleId="DD7A74193E1045969F3E78933C77256A">
    <w:name w:val="DD7A74193E1045969F3E78933C77256A"/>
    <w:rsid w:val="00520D7E"/>
  </w:style>
  <w:style w:type="paragraph" w:customStyle="1" w:styleId="F0C5B9E97DF3498BA59444BA095D2F3E">
    <w:name w:val="F0C5B9E97DF3498BA59444BA095D2F3E"/>
    <w:rsid w:val="00520D7E"/>
  </w:style>
  <w:style w:type="paragraph" w:customStyle="1" w:styleId="F662B12D58A14F2DA255F9822C3BCDBB">
    <w:name w:val="F662B12D58A14F2DA255F9822C3BCDBB"/>
    <w:rsid w:val="00520D7E"/>
  </w:style>
  <w:style w:type="paragraph" w:customStyle="1" w:styleId="9E49D22A75A24A54B8538CFAAA355B4D">
    <w:name w:val="9E49D22A75A24A54B8538CFAAA355B4D"/>
    <w:rsid w:val="00520D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69ED12F37B7C40B80AE25795794931" ma:contentTypeVersion="0" ma:contentTypeDescription="Crée un document." ma:contentTypeScope="" ma:versionID="28a5d9c0293cd2ffa8d7bec23119179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5cca5fd805704f837f4746282dbe97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EABFCB-3E16-4C72-8A34-8CCFB64991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BD6E1D-2C79-4884-9601-40C8B85ED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00F73F-9634-484A-BAFA-A0176F20696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CBF45D09-563D-4798-B217-0106C9EF4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Facture (intemporelle)</Template>
  <TotalTime>0</TotalTime>
  <Pages>3</Pages>
  <Words>488</Words>
  <Characters>2688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2021-12-06T11:00:00Z</dcterms:created>
  <dcterms:modified xsi:type="dcterms:W3CDTF">2021-12-06T12:42:00Z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  <property fmtid="{D5CDD505-2E9C-101B-9397-08002B2CF9AE}" pid="3" name="ContentTypeId">
    <vt:lpwstr>0x010100AD69ED12F37B7C40B80AE25795794931</vt:lpwstr>
  </property>
  <property fmtid="{D5CDD505-2E9C-101B-9397-08002B2CF9AE}" pid="4" name="IsCollabDocument">
    <vt:bool>true</vt:bool>
  </property>
  <property fmtid="{D5CDD505-2E9C-101B-9397-08002B2CF9AE}" pid="5" name="CollabXmlContent">
    <vt:lpwstr>&lt;CollabItems&gt;_x000d_
  &lt;CollabItem&gt;_x000d_
    &lt;FileLeafRef&gt;RT_10_Compétence_FusionImage_v1.docx&lt;/FileLeafRef&gt;_x000d_
    &lt;Title /&gt;_x000d_
    &lt;ContentType&gt;Document&lt;/ContentType&gt;_x000d_
    &lt;Created&gt;12/12/2017&lt;/Created&gt;_x000d_
    &lt;Author&gt;LAFOND Caroline&lt;/Author&gt;_x000d_
    &lt;Modified&gt;12/12/2017&lt;/</vt:lpwstr>
  </property>
</Properties>
</file>